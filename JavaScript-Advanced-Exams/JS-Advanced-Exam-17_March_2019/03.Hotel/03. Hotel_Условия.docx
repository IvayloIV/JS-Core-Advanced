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52E" w:rsidRDefault="00E3352E" w:rsidP="00E3352E">
      <w:pPr>
        <w:pStyle w:val="1"/>
        <w:jc w:val="center"/>
        <w:rPr>
          <w:sz w:val="52"/>
          <w:szCs w:val="52"/>
        </w:rPr>
      </w:pPr>
      <w:r w:rsidRPr="00C77EC9">
        <w:rPr>
          <w:sz w:val="52"/>
          <w:szCs w:val="52"/>
        </w:rPr>
        <w:t>JS Advanced - Exam: 17.03.2019</w:t>
      </w:r>
    </w:p>
    <w:p w:rsidR="00C56558" w:rsidRPr="00E34148" w:rsidRDefault="00C56558" w:rsidP="00C56558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7" w:history="1">
        <w:r>
          <w:rPr>
            <w:rStyle w:val="a9"/>
            <w:noProof/>
          </w:rPr>
          <w:t>“JavaScript Advanced” course @ SoftUni</w:t>
        </w:r>
      </w:hyperlink>
      <w:r>
        <w:rPr>
          <w:noProof/>
        </w:rPr>
        <w:t xml:space="preserve">. </w:t>
      </w:r>
      <w:r>
        <w:rPr>
          <w:noProof/>
        </w:rPr>
        <w:br/>
        <w:t xml:space="preserve">Submit your solutions in the SoftUni judge system at </w:t>
      </w:r>
      <w:hyperlink r:id="rId8" w:history="1">
        <w:r>
          <w:rPr>
            <w:rStyle w:val="a9"/>
            <w:noProof/>
          </w:rPr>
          <w:t>https://judge.softuni.bg/Contests/1586/</w:t>
        </w:r>
      </w:hyperlink>
      <w:r>
        <w:rPr>
          <w:noProof/>
        </w:rPr>
        <w:t>.</w:t>
      </w:r>
    </w:p>
    <w:p w:rsidR="00E3352E" w:rsidRDefault="00E3352E" w:rsidP="00E3352E">
      <w:pPr>
        <w:pStyle w:val="2"/>
        <w:numPr>
          <w:ilvl w:val="0"/>
          <w:numId w:val="0"/>
        </w:numPr>
        <w:ind w:left="426" w:hanging="426"/>
      </w:pPr>
      <w:r>
        <w:t>Problem 3. Hotel</w:t>
      </w:r>
    </w:p>
    <w:p w:rsidR="00EE1D74" w:rsidRPr="00EE1D74" w:rsidRDefault="00EE1D74" w:rsidP="00EE1D74">
      <w:r>
        <w:rPr>
          <w:noProof/>
          <w:lang w:val="bg-BG" w:eastAsia="bg-BG"/>
        </w:rPr>
        <w:drawing>
          <wp:inline distT="0" distB="0" distL="0" distR="0">
            <wp:extent cx="4133850" cy="8953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9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0E05" w:rsidRDefault="002F0E05" w:rsidP="002F0E05">
      <w:r>
        <w:t xml:space="preserve">Write a </w:t>
      </w:r>
      <w:r>
        <w:rPr>
          <w:b/>
        </w:rPr>
        <w:t>JavaScript</w:t>
      </w:r>
      <w:r>
        <w:t xml:space="preserve"> </w:t>
      </w:r>
      <w:r w:rsidRPr="00D269FA">
        <w:rPr>
          <w:bCs/>
        </w:rPr>
        <w:t>class</w:t>
      </w:r>
      <w:r>
        <w:t xml:space="preserve"> </w:t>
      </w:r>
      <w:r w:rsidRPr="00D269FA">
        <w:rPr>
          <w:rStyle w:val="CodeChar"/>
        </w:rPr>
        <w:t>Hotel</w:t>
      </w:r>
      <w:r>
        <w:rPr>
          <w:b/>
        </w:rPr>
        <w:t xml:space="preserve"> </w:t>
      </w:r>
      <w:r>
        <w:t xml:space="preserve">which has the following </w:t>
      </w:r>
      <w:r>
        <w:rPr>
          <w:b/>
        </w:rPr>
        <w:t>functionality</w:t>
      </w:r>
      <w:r>
        <w:t>:</w:t>
      </w:r>
    </w:p>
    <w:p w:rsidR="002F0E05" w:rsidRDefault="002F0E05" w:rsidP="002F0E05">
      <w:pPr>
        <w:pStyle w:val="3"/>
      </w:pPr>
      <w:r>
        <w:t>Constructor</w:t>
      </w:r>
    </w:p>
    <w:p w:rsidR="0023136B" w:rsidRPr="0023136B" w:rsidRDefault="0023136B" w:rsidP="0023136B">
      <w:pPr>
        <w:rPr>
          <w:u w:val="single"/>
        </w:rPr>
      </w:pPr>
      <w:r w:rsidRPr="0023136B">
        <w:rPr>
          <w:u w:val="single"/>
        </w:rPr>
        <w:t>You should implement at lea</w:t>
      </w:r>
      <w:r>
        <w:rPr>
          <w:u w:val="single"/>
        </w:rPr>
        <w:t>st</w:t>
      </w:r>
      <w:r w:rsidRPr="0023136B">
        <w:rPr>
          <w:u w:val="single"/>
        </w:rPr>
        <w:t xml:space="preserve"> these properties:</w:t>
      </w:r>
    </w:p>
    <w:p w:rsidR="00E25514" w:rsidRDefault="00E25514" w:rsidP="00E25514">
      <w:pPr>
        <w:pStyle w:val="ac"/>
        <w:numPr>
          <w:ilvl w:val="0"/>
          <w:numId w:val="19"/>
        </w:numPr>
      </w:pPr>
      <w:r w:rsidRPr="002806C4">
        <w:rPr>
          <w:rStyle w:val="CodeChar"/>
        </w:rPr>
        <w:t>name</w:t>
      </w:r>
      <w:r>
        <w:t xml:space="preserve"> - string</w:t>
      </w:r>
    </w:p>
    <w:p w:rsidR="00E25514" w:rsidRDefault="00E25514" w:rsidP="00E25514">
      <w:pPr>
        <w:pStyle w:val="ac"/>
        <w:numPr>
          <w:ilvl w:val="0"/>
          <w:numId w:val="19"/>
        </w:numPr>
      </w:pPr>
      <w:r w:rsidRPr="002806C4">
        <w:rPr>
          <w:rStyle w:val="CodeChar"/>
        </w:rPr>
        <w:t>capacity</w:t>
      </w:r>
      <w:r>
        <w:t xml:space="preserve"> - number</w:t>
      </w:r>
    </w:p>
    <w:p w:rsidR="00E25514" w:rsidRDefault="0017112D" w:rsidP="00E25514">
      <w:pPr>
        <w:pStyle w:val="ac"/>
        <w:numPr>
          <w:ilvl w:val="0"/>
          <w:numId w:val="19"/>
        </w:numPr>
      </w:pPr>
      <w:r w:rsidRPr="002806C4">
        <w:rPr>
          <w:rStyle w:val="CodeChar"/>
        </w:rPr>
        <w:t>bookings</w:t>
      </w:r>
      <w:r w:rsidR="00E25514">
        <w:t xml:space="preserve"> - array</w:t>
      </w:r>
    </w:p>
    <w:p w:rsidR="00E25514" w:rsidRDefault="000D7640" w:rsidP="00E25514">
      <w:pPr>
        <w:pStyle w:val="ac"/>
        <w:numPr>
          <w:ilvl w:val="0"/>
          <w:numId w:val="19"/>
        </w:numPr>
      </w:pPr>
      <w:r>
        <w:rPr>
          <w:rStyle w:val="CodeChar"/>
        </w:rPr>
        <w:t>currentBookingNumber</w:t>
      </w:r>
      <w:r w:rsidR="00B55C3C">
        <w:t xml:space="preserve"> </w:t>
      </w:r>
      <w:r w:rsidR="00E25514">
        <w:t xml:space="preserve">- number, initialized </w:t>
      </w:r>
      <w:r w:rsidR="00B46253">
        <w:t>as ‘</w:t>
      </w:r>
      <w:r w:rsidR="007A4C10">
        <w:rPr>
          <w:b/>
        </w:rPr>
        <w:t>1</w:t>
      </w:r>
      <w:r w:rsidR="00B46253" w:rsidRPr="00DE71CB">
        <w:t>’</w:t>
      </w:r>
    </w:p>
    <w:p w:rsidR="00E25514" w:rsidRDefault="00E25514" w:rsidP="00E25514">
      <w:pPr>
        <w:rPr>
          <w:b/>
        </w:rPr>
      </w:pPr>
      <w:r>
        <w:t xml:space="preserve">At </w:t>
      </w:r>
      <w:r w:rsidRPr="00E25514">
        <w:rPr>
          <w:b/>
        </w:rPr>
        <w:t>initialization</w:t>
      </w:r>
      <w:r>
        <w:t xml:space="preserve"> of the </w:t>
      </w:r>
      <w:r w:rsidRPr="002806C4">
        <w:rPr>
          <w:rStyle w:val="CodeChar"/>
        </w:rPr>
        <w:t>Hotel</w:t>
      </w:r>
      <w:r>
        <w:t xml:space="preserve"> </w:t>
      </w:r>
      <w:r w:rsidRPr="00E25514">
        <w:rPr>
          <w:b/>
        </w:rPr>
        <w:t>class</w:t>
      </w:r>
      <w:r>
        <w:t xml:space="preserve">, the </w:t>
      </w:r>
      <w:r w:rsidRPr="00E25514">
        <w:rPr>
          <w:b/>
        </w:rPr>
        <w:t>constructor</w:t>
      </w:r>
      <w:r>
        <w:t xml:space="preserve"> receives only</w:t>
      </w:r>
      <w:r w:rsidR="00F444BB">
        <w:t xml:space="preserve"> </w:t>
      </w:r>
      <w:r w:rsidR="00A55EF2">
        <w:rPr>
          <w:b/>
          <w:bCs/>
        </w:rPr>
        <w:t>2</w:t>
      </w:r>
      <w:r>
        <w:t xml:space="preserve"> </w:t>
      </w:r>
      <w:r w:rsidRPr="00E25514">
        <w:rPr>
          <w:b/>
        </w:rPr>
        <w:t>parameters</w:t>
      </w:r>
      <w:r>
        <w:rPr>
          <w:b/>
        </w:rPr>
        <w:t xml:space="preserve"> </w:t>
      </w:r>
      <w:r>
        <w:t>(</w:t>
      </w:r>
      <w:r w:rsidRPr="00E25514">
        <w:rPr>
          <w:b/>
        </w:rPr>
        <w:t>name</w:t>
      </w:r>
      <w:r w:rsidR="00155EFE">
        <w:t xml:space="preserve">, </w:t>
      </w:r>
      <w:r w:rsidRPr="00E25514">
        <w:rPr>
          <w:b/>
        </w:rPr>
        <w:t>capacity</w:t>
      </w:r>
      <w:r>
        <w:t xml:space="preserve">). </w:t>
      </w:r>
      <w:r w:rsidR="000318B1">
        <w:br/>
      </w:r>
      <w:r w:rsidRPr="006F3B1C">
        <w:rPr>
          <w:bCs/>
        </w:rPr>
        <w:t xml:space="preserve">The </w:t>
      </w:r>
      <w:r w:rsidR="007F46E7" w:rsidRPr="00E608CF">
        <w:rPr>
          <w:rStyle w:val="CodeChar"/>
        </w:rPr>
        <w:t>bookings</w:t>
      </w:r>
      <w:r w:rsidRPr="006F3B1C">
        <w:rPr>
          <w:bCs/>
        </w:rPr>
        <w:t xml:space="preserve"> property</w:t>
      </w:r>
      <w:r>
        <w:t xml:space="preserve"> needs to be </w:t>
      </w:r>
      <w:r w:rsidRPr="00E25514">
        <w:rPr>
          <w:b/>
        </w:rPr>
        <w:t>empty</w:t>
      </w:r>
      <w:r>
        <w:t xml:space="preserve"> by </w:t>
      </w:r>
      <w:r w:rsidRPr="00E25514">
        <w:rPr>
          <w:b/>
        </w:rPr>
        <w:t>default</w:t>
      </w:r>
      <w:r>
        <w:rPr>
          <w:b/>
        </w:rPr>
        <w:t>.</w:t>
      </w:r>
    </w:p>
    <w:p w:rsidR="003E33C5" w:rsidRDefault="00022EF4" w:rsidP="003E33C5">
      <w:pPr>
        <w:pStyle w:val="ac"/>
        <w:numPr>
          <w:ilvl w:val="0"/>
          <w:numId w:val="24"/>
        </w:numPr>
      </w:pPr>
      <w:r w:rsidRPr="00022EF4">
        <w:rPr>
          <w:bCs/>
        </w:rPr>
        <w:t>The</w:t>
      </w:r>
      <w:r>
        <w:rPr>
          <w:b/>
        </w:rPr>
        <w:t xml:space="preserve"> </w:t>
      </w:r>
      <w:r w:rsidR="003E33C5" w:rsidRPr="008518DB">
        <w:rPr>
          <w:rStyle w:val="CodeChar"/>
        </w:rPr>
        <w:t>name</w:t>
      </w:r>
      <w:r w:rsidR="003E33C5" w:rsidRPr="003E33C5">
        <w:rPr>
          <w:b/>
        </w:rPr>
        <w:t xml:space="preserve"> </w:t>
      </w:r>
      <w:r w:rsidR="003E33C5" w:rsidRPr="006F3B1C">
        <w:rPr>
          <w:bCs/>
        </w:rPr>
        <w:t>property</w:t>
      </w:r>
      <w:r w:rsidR="003E33C5" w:rsidRPr="003E33C5">
        <w:rPr>
          <w:b/>
        </w:rPr>
        <w:t xml:space="preserve"> </w:t>
      </w:r>
      <w:r w:rsidR="003E33C5">
        <w:t xml:space="preserve">refers </w:t>
      </w:r>
      <w:r w:rsidR="00C03050">
        <w:t>to</w:t>
      </w:r>
      <w:r w:rsidR="003E33C5">
        <w:t xml:space="preserve"> the </w:t>
      </w:r>
      <w:r w:rsidR="003E33C5" w:rsidRPr="003E33C5">
        <w:rPr>
          <w:b/>
        </w:rPr>
        <w:t>hotel's</w:t>
      </w:r>
      <w:r w:rsidR="003E33C5">
        <w:t xml:space="preserve"> </w:t>
      </w:r>
      <w:r w:rsidR="003E33C5" w:rsidRPr="003E33C5">
        <w:rPr>
          <w:b/>
        </w:rPr>
        <w:t>name</w:t>
      </w:r>
      <w:r w:rsidR="003E33C5">
        <w:t>.</w:t>
      </w:r>
    </w:p>
    <w:p w:rsidR="003E33C5" w:rsidRDefault="006F3B1C" w:rsidP="003E33C5">
      <w:pPr>
        <w:pStyle w:val="ac"/>
        <w:numPr>
          <w:ilvl w:val="0"/>
          <w:numId w:val="24"/>
        </w:numPr>
      </w:pPr>
      <w:r w:rsidRPr="006F3B1C">
        <w:rPr>
          <w:bCs/>
        </w:rPr>
        <w:t>The</w:t>
      </w:r>
      <w:r>
        <w:rPr>
          <w:b/>
        </w:rPr>
        <w:t xml:space="preserve"> </w:t>
      </w:r>
      <w:r w:rsidR="003E33C5" w:rsidRPr="008518DB">
        <w:rPr>
          <w:rStyle w:val="CodeChar"/>
        </w:rPr>
        <w:t>capacity</w:t>
      </w:r>
      <w:r w:rsidR="003E33C5" w:rsidRPr="003E33C5">
        <w:rPr>
          <w:b/>
        </w:rPr>
        <w:t xml:space="preserve"> </w:t>
      </w:r>
      <w:r w:rsidR="003E33C5" w:rsidRPr="006F3B1C">
        <w:rPr>
          <w:bCs/>
        </w:rPr>
        <w:t>property</w:t>
      </w:r>
      <w:r w:rsidR="003E33C5" w:rsidRPr="003E33C5">
        <w:rPr>
          <w:b/>
        </w:rPr>
        <w:t xml:space="preserve"> </w:t>
      </w:r>
      <w:r w:rsidR="003E33C5">
        <w:t xml:space="preserve">refers for the </w:t>
      </w:r>
      <w:r w:rsidR="003E33C5" w:rsidRPr="003E33C5">
        <w:rPr>
          <w:b/>
        </w:rPr>
        <w:t>count</w:t>
      </w:r>
      <w:r w:rsidR="003E33C5">
        <w:t xml:space="preserve"> of the </w:t>
      </w:r>
      <w:r w:rsidR="003E33C5" w:rsidRPr="003E33C5">
        <w:rPr>
          <w:b/>
        </w:rPr>
        <w:t>hotel's</w:t>
      </w:r>
      <w:r w:rsidR="003E33C5">
        <w:t xml:space="preserve"> </w:t>
      </w:r>
      <w:r w:rsidR="003E33C5" w:rsidRPr="003E33C5">
        <w:rPr>
          <w:b/>
        </w:rPr>
        <w:t>rooms</w:t>
      </w:r>
      <w:r w:rsidR="003E33C5">
        <w:t>.</w:t>
      </w:r>
    </w:p>
    <w:p w:rsidR="00BC448D" w:rsidRDefault="00BC448D" w:rsidP="00BC448D">
      <w:pPr>
        <w:pStyle w:val="ac"/>
        <w:numPr>
          <w:ilvl w:val="1"/>
          <w:numId w:val="24"/>
        </w:numPr>
      </w:pPr>
      <w:r>
        <w:t xml:space="preserve">The </w:t>
      </w:r>
      <w:r w:rsidRPr="00E95FAD">
        <w:rPr>
          <w:b/>
          <w:bCs/>
        </w:rPr>
        <w:t>single</w:t>
      </w:r>
      <w:r>
        <w:t xml:space="preserve"> rooms are </w:t>
      </w:r>
      <w:r w:rsidRPr="00E95FAD">
        <w:rPr>
          <w:b/>
          <w:bCs/>
        </w:rPr>
        <w:t>50 %</w:t>
      </w:r>
      <w:r>
        <w:t xml:space="preserve"> of the given </w:t>
      </w:r>
      <w:r w:rsidRPr="00E95FAD">
        <w:rPr>
          <w:rStyle w:val="CodeChar"/>
        </w:rPr>
        <w:t>capacity</w:t>
      </w:r>
    </w:p>
    <w:p w:rsidR="005B4D39" w:rsidRDefault="005B4D39" w:rsidP="00BC448D">
      <w:pPr>
        <w:pStyle w:val="ac"/>
        <w:numPr>
          <w:ilvl w:val="1"/>
          <w:numId w:val="24"/>
        </w:numPr>
        <w:rPr>
          <w:noProof/>
        </w:rPr>
      </w:pPr>
      <w:r>
        <w:rPr>
          <w:noProof/>
        </w:rPr>
        <w:t xml:space="preserve">The </w:t>
      </w:r>
      <w:r w:rsidRPr="00E95FAD">
        <w:rPr>
          <w:b/>
          <w:bCs/>
          <w:noProof/>
        </w:rPr>
        <w:t>double</w:t>
      </w:r>
      <w:r>
        <w:rPr>
          <w:noProof/>
        </w:rPr>
        <w:t xml:space="preserve"> rooms are </w:t>
      </w:r>
      <w:r w:rsidRPr="00E95FAD">
        <w:rPr>
          <w:b/>
          <w:bCs/>
          <w:noProof/>
        </w:rPr>
        <w:t>30 %</w:t>
      </w:r>
      <w:r>
        <w:rPr>
          <w:noProof/>
        </w:rPr>
        <w:t xml:space="preserve"> of the given </w:t>
      </w:r>
      <w:r w:rsidRPr="00E95FAD">
        <w:rPr>
          <w:rStyle w:val="CodeChar"/>
        </w:rPr>
        <w:t>capacity</w:t>
      </w:r>
    </w:p>
    <w:p w:rsidR="000200F8" w:rsidRDefault="000200F8" w:rsidP="00BC448D">
      <w:pPr>
        <w:pStyle w:val="ac"/>
        <w:numPr>
          <w:ilvl w:val="1"/>
          <w:numId w:val="24"/>
        </w:numPr>
        <w:rPr>
          <w:noProof/>
        </w:rPr>
      </w:pPr>
      <w:r>
        <w:rPr>
          <w:noProof/>
        </w:rPr>
        <w:t xml:space="preserve">The </w:t>
      </w:r>
      <w:r w:rsidRPr="00E95FAD">
        <w:rPr>
          <w:b/>
          <w:bCs/>
          <w:noProof/>
        </w:rPr>
        <w:t>maisonette</w:t>
      </w:r>
      <w:r>
        <w:rPr>
          <w:noProof/>
        </w:rPr>
        <w:t xml:space="preserve"> rooms are </w:t>
      </w:r>
      <w:r w:rsidR="003F76A7" w:rsidRPr="00E95FAD">
        <w:rPr>
          <w:b/>
          <w:bCs/>
          <w:noProof/>
        </w:rPr>
        <w:t>20 %</w:t>
      </w:r>
      <w:r w:rsidR="003F76A7">
        <w:rPr>
          <w:noProof/>
        </w:rPr>
        <w:t xml:space="preserve"> of the given </w:t>
      </w:r>
      <w:r w:rsidR="003F76A7" w:rsidRPr="00E95FAD">
        <w:rPr>
          <w:rStyle w:val="CodeChar"/>
        </w:rPr>
        <w:t>capacity</w:t>
      </w:r>
    </w:p>
    <w:p w:rsidR="004D69BB" w:rsidRPr="003E33C5" w:rsidRDefault="004D69BB" w:rsidP="00BC448D">
      <w:pPr>
        <w:pStyle w:val="ac"/>
        <w:numPr>
          <w:ilvl w:val="1"/>
          <w:numId w:val="24"/>
        </w:numPr>
      </w:pPr>
      <w:r w:rsidRPr="00E95FAD">
        <w:rPr>
          <w:b/>
          <w:bCs/>
          <w:noProof/>
        </w:rPr>
        <w:t>NOTE</w:t>
      </w:r>
      <w:r>
        <w:rPr>
          <w:noProof/>
        </w:rPr>
        <w:t>: All room</w:t>
      </w:r>
      <w:r w:rsidR="0029793B">
        <w:rPr>
          <w:noProof/>
        </w:rPr>
        <w:t xml:space="preserve"> counts should be integers</w:t>
      </w:r>
      <w:r w:rsidR="0029793B">
        <w:t>.</w:t>
      </w:r>
    </w:p>
    <w:p w:rsidR="008749C3" w:rsidRDefault="008749C3" w:rsidP="008749C3">
      <w:pPr>
        <w:pStyle w:val="3"/>
      </w:pPr>
      <w:r>
        <w:t>Accessors</w:t>
      </w:r>
    </w:p>
    <w:p w:rsidR="008749C3" w:rsidRPr="0007533E" w:rsidRDefault="00837C4C" w:rsidP="0007533E">
      <w:r>
        <w:rPr>
          <w:rStyle w:val="40"/>
          <w:noProof/>
        </w:rPr>
        <w:t xml:space="preserve">roomsPricing </w:t>
      </w:r>
      <w:r w:rsidR="008749C3" w:rsidRPr="008749C3">
        <w:rPr>
          <w:rStyle w:val="40"/>
          <w:noProof/>
          <w:color w:val="000000" w:themeColor="text1"/>
        </w:rPr>
        <w:t>-</w:t>
      </w:r>
      <w:r w:rsidR="008749C3">
        <w:rPr>
          <w:rStyle w:val="40"/>
          <w:noProof/>
        </w:rPr>
        <w:t xml:space="preserve"> </w:t>
      </w:r>
      <w:r w:rsidR="008749C3" w:rsidRPr="002628A4">
        <w:rPr>
          <w:b/>
          <w:noProof/>
        </w:rPr>
        <w:t>Returns</w:t>
      </w:r>
      <w:r w:rsidR="008749C3">
        <w:rPr>
          <w:noProof/>
        </w:rPr>
        <w:t xml:space="preserve"> an </w:t>
      </w:r>
      <w:r w:rsidR="008749C3">
        <w:rPr>
          <w:b/>
          <w:noProof/>
        </w:rPr>
        <w:t>object</w:t>
      </w:r>
      <w:r w:rsidR="007B0326">
        <w:rPr>
          <w:noProof/>
        </w:rPr>
        <w:t>, containing</w:t>
      </w:r>
      <w:r w:rsidR="007B0326">
        <w:t xml:space="preserve"> the following </w:t>
      </w:r>
      <w:r w:rsidR="008749C3" w:rsidRPr="00681088">
        <w:rPr>
          <w:bCs/>
        </w:rPr>
        <w:t>properties</w:t>
      </w:r>
      <w:r w:rsidR="008749C3">
        <w:t>:</w:t>
      </w:r>
    </w:p>
    <w:p w:rsidR="008749C3" w:rsidRDefault="008749C3" w:rsidP="0007533E">
      <w:pPr>
        <w:pStyle w:val="ac"/>
        <w:numPr>
          <w:ilvl w:val="0"/>
          <w:numId w:val="23"/>
        </w:numPr>
        <w:rPr>
          <w:b/>
        </w:rPr>
      </w:pPr>
      <w:r>
        <w:rPr>
          <w:b/>
        </w:rPr>
        <w:t>single: 50</w:t>
      </w:r>
      <w:r w:rsidR="00E256BA">
        <w:rPr>
          <w:b/>
        </w:rPr>
        <w:t xml:space="preserve"> </w:t>
      </w:r>
      <w:r w:rsidR="00E256BA">
        <w:t>(price per night)</w:t>
      </w:r>
    </w:p>
    <w:p w:rsidR="008749C3" w:rsidRDefault="008749C3" w:rsidP="0007533E">
      <w:pPr>
        <w:pStyle w:val="ac"/>
        <w:numPr>
          <w:ilvl w:val="0"/>
          <w:numId w:val="23"/>
        </w:numPr>
        <w:rPr>
          <w:b/>
        </w:rPr>
      </w:pPr>
      <w:r>
        <w:rPr>
          <w:b/>
        </w:rPr>
        <w:t xml:space="preserve">double: </w:t>
      </w:r>
      <w:r w:rsidR="00706F68">
        <w:rPr>
          <w:b/>
        </w:rPr>
        <w:t>90</w:t>
      </w:r>
      <w:r w:rsidR="00E256BA">
        <w:rPr>
          <w:b/>
        </w:rPr>
        <w:t xml:space="preserve"> </w:t>
      </w:r>
      <w:r w:rsidR="00E256BA">
        <w:t>(price per night)</w:t>
      </w:r>
    </w:p>
    <w:p w:rsidR="00A05B77" w:rsidRPr="00D926F7" w:rsidRDefault="008749C3" w:rsidP="00D926F7">
      <w:pPr>
        <w:pStyle w:val="ac"/>
        <w:numPr>
          <w:ilvl w:val="0"/>
          <w:numId w:val="23"/>
        </w:numPr>
        <w:rPr>
          <w:b/>
        </w:rPr>
      </w:pPr>
      <w:r>
        <w:rPr>
          <w:b/>
          <w:noProof/>
        </w:rPr>
        <w:t>maisonette</w:t>
      </w:r>
      <w:r>
        <w:rPr>
          <w:b/>
        </w:rPr>
        <w:t xml:space="preserve">: </w:t>
      </w:r>
      <w:r w:rsidR="005F6ED5">
        <w:rPr>
          <w:b/>
        </w:rPr>
        <w:t>135</w:t>
      </w:r>
      <w:r w:rsidR="00E256BA">
        <w:rPr>
          <w:b/>
        </w:rPr>
        <w:t xml:space="preserve"> </w:t>
      </w:r>
      <w:r w:rsidR="00E256BA">
        <w:t>(price per night)</w:t>
      </w:r>
    </w:p>
    <w:p w:rsidR="001F528C" w:rsidRPr="0007533E" w:rsidRDefault="00AF56C5" w:rsidP="001F528C">
      <w:pPr>
        <w:rPr>
          <w:noProof/>
        </w:rPr>
      </w:pPr>
      <w:r w:rsidRPr="00B37034">
        <w:rPr>
          <w:rStyle w:val="40"/>
          <w:noProof/>
        </w:rPr>
        <w:t>service</w:t>
      </w:r>
      <w:r w:rsidR="00C87915">
        <w:rPr>
          <w:rStyle w:val="40"/>
          <w:noProof/>
        </w:rPr>
        <w:t>s</w:t>
      </w:r>
      <w:r w:rsidRPr="00B37034">
        <w:rPr>
          <w:rStyle w:val="40"/>
          <w:noProof/>
        </w:rPr>
        <w:t>Pricing</w:t>
      </w:r>
      <w:r w:rsidR="001F528C">
        <w:rPr>
          <w:b/>
          <w:noProof/>
        </w:rPr>
        <w:t xml:space="preserve"> </w:t>
      </w:r>
      <w:r w:rsidR="001F528C" w:rsidRPr="008749C3">
        <w:rPr>
          <w:rStyle w:val="40"/>
          <w:noProof/>
          <w:color w:val="000000" w:themeColor="text1"/>
        </w:rPr>
        <w:t>-</w:t>
      </w:r>
      <w:r w:rsidR="001F528C">
        <w:rPr>
          <w:rStyle w:val="40"/>
          <w:noProof/>
        </w:rPr>
        <w:t xml:space="preserve"> </w:t>
      </w:r>
      <w:r w:rsidR="001F528C" w:rsidRPr="002628A4">
        <w:rPr>
          <w:b/>
          <w:noProof/>
        </w:rPr>
        <w:t>Returns</w:t>
      </w:r>
      <w:r w:rsidR="001F528C">
        <w:rPr>
          <w:noProof/>
        </w:rPr>
        <w:t xml:space="preserve"> an </w:t>
      </w:r>
      <w:r w:rsidR="001F528C">
        <w:rPr>
          <w:b/>
          <w:noProof/>
        </w:rPr>
        <w:t>object</w:t>
      </w:r>
      <w:r w:rsidR="001F528C">
        <w:rPr>
          <w:noProof/>
        </w:rPr>
        <w:t xml:space="preserve">, containing the following </w:t>
      </w:r>
      <w:r w:rsidR="001F528C" w:rsidRPr="00681088">
        <w:rPr>
          <w:bCs/>
          <w:noProof/>
        </w:rPr>
        <w:t>properties</w:t>
      </w:r>
      <w:r w:rsidR="001F528C">
        <w:rPr>
          <w:noProof/>
        </w:rPr>
        <w:t>:</w:t>
      </w:r>
    </w:p>
    <w:p w:rsidR="004B3A21" w:rsidRDefault="004B3A21" w:rsidP="004B3A21">
      <w:pPr>
        <w:pStyle w:val="ac"/>
        <w:numPr>
          <w:ilvl w:val="0"/>
          <w:numId w:val="23"/>
        </w:numPr>
        <w:rPr>
          <w:b/>
          <w:noProof/>
        </w:rPr>
      </w:pPr>
      <w:r>
        <w:rPr>
          <w:b/>
          <w:noProof/>
        </w:rPr>
        <w:t xml:space="preserve">food: 10 </w:t>
      </w:r>
      <w:r>
        <w:rPr>
          <w:noProof/>
        </w:rPr>
        <w:t>(per order)</w:t>
      </w:r>
    </w:p>
    <w:p w:rsidR="004B3A21" w:rsidRDefault="004B3A21" w:rsidP="004B3A21">
      <w:pPr>
        <w:pStyle w:val="ac"/>
        <w:numPr>
          <w:ilvl w:val="0"/>
          <w:numId w:val="23"/>
        </w:numPr>
        <w:rPr>
          <w:b/>
          <w:noProof/>
        </w:rPr>
      </w:pPr>
      <w:r>
        <w:rPr>
          <w:b/>
          <w:noProof/>
        </w:rPr>
        <w:t xml:space="preserve">drink: </w:t>
      </w:r>
      <w:r w:rsidR="00B22620">
        <w:rPr>
          <w:b/>
          <w:noProof/>
        </w:rPr>
        <w:t>15</w:t>
      </w:r>
      <w:r>
        <w:rPr>
          <w:b/>
          <w:noProof/>
        </w:rPr>
        <w:t xml:space="preserve"> </w:t>
      </w:r>
      <w:r>
        <w:rPr>
          <w:noProof/>
        </w:rPr>
        <w:t>(per order)</w:t>
      </w:r>
    </w:p>
    <w:p w:rsidR="008749C3" w:rsidRPr="009A1B96" w:rsidRDefault="004B3A21" w:rsidP="009A1B96">
      <w:pPr>
        <w:pStyle w:val="ac"/>
        <w:numPr>
          <w:ilvl w:val="0"/>
          <w:numId w:val="23"/>
        </w:numPr>
        <w:rPr>
          <w:b/>
          <w:noProof/>
        </w:rPr>
      </w:pPr>
      <w:r>
        <w:rPr>
          <w:b/>
          <w:noProof/>
        </w:rPr>
        <w:t xml:space="preserve">housekeeping: </w:t>
      </w:r>
      <w:r w:rsidR="00A61E4D">
        <w:rPr>
          <w:b/>
          <w:noProof/>
        </w:rPr>
        <w:t>25</w:t>
      </w:r>
      <w:r>
        <w:rPr>
          <w:b/>
          <w:noProof/>
        </w:rPr>
        <w:t xml:space="preserve"> </w:t>
      </w:r>
      <w:r>
        <w:rPr>
          <w:noProof/>
        </w:rPr>
        <w:t>(per order)</w:t>
      </w:r>
    </w:p>
    <w:p w:rsidR="008749C3" w:rsidRDefault="002F0E05" w:rsidP="008749C3">
      <w:pPr>
        <w:pStyle w:val="3"/>
      </w:pPr>
      <w:r>
        <w:lastRenderedPageBreak/>
        <w:t>Functions</w:t>
      </w:r>
    </w:p>
    <w:p w:rsidR="00EE1D74" w:rsidRPr="00A05B77" w:rsidRDefault="00EE1D74" w:rsidP="00A05B77">
      <w:pPr>
        <w:pStyle w:val="4"/>
        <w:rPr>
          <w:rStyle w:val="40"/>
          <w:b/>
          <w:iCs/>
          <w:noProof/>
        </w:rPr>
      </w:pPr>
      <w:r w:rsidRPr="00A05B77">
        <w:rPr>
          <w:rStyle w:val="40"/>
          <w:b/>
          <w:iCs/>
          <w:noProof/>
        </w:rPr>
        <w:t>rentARoom(</w:t>
      </w:r>
      <w:r w:rsidR="00E256BA" w:rsidRPr="00A05B77">
        <w:rPr>
          <w:rStyle w:val="40"/>
          <w:b/>
          <w:iCs/>
          <w:noProof/>
        </w:rPr>
        <w:t>{clientName}, {roomType}, {nights}</w:t>
      </w:r>
      <w:r w:rsidRPr="00A05B77">
        <w:rPr>
          <w:rStyle w:val="40"/>
          <w:b/>
          <w:iCs/>
          <w:noProof/>
        </w:rPr>
        <w:t>)</w:t>
      </w:r>
    </w:p>
    <w:p w:rsidR="00C75659" w:rsidRDefault="00C75659" w:rsidP="00D51CDF">
      <w:pPr>
        <w:rPr>
          <w:noProof/>
        </w:rPr>
      </w:pPr>
      <w:r>
        <w:t xml:space="preserve">Receive </w:t>
      </w:r>
      <w:r w:rsidRPr="00B37034">
        <w:rPr>
          <w:b/>
        </w:rPr>
        <w:t>3</w:t>
      </w:r>
      <w:r>
        <w:t xml:space="preserve"> </w:t>
      </w:r>
      <w:r w:rsidRPr="00B37A62">
        <w:t>parameters</w:t>
      </w:r>
      <w:r w:rsidR="00D51CDF">
        <w:t xml:space="preserve">: </w:t>
      </w:r>
      <w:r w:rsidR="00D51CDF" w:rsidRPr="00B37A62">
        <w:rPr>
          <w:b/>
          <w:noProof/>
        </w:rPr>
        <w:t xml:space="preserve"> </w:t>
      </w:r>
      <w:r w:rsidRPr="00B37A62">
        <w:rPr>
          <w:b/>
          <w:noProof/>
        </w:rPr>
        <w:t>clientName</w:t>
      </w:r>
      <w:r>
        <w:rPr>
          <w:b/>
          <w:noProof/>
        </w:rPr>
        <w:t xml:space="preserve"> </w:t>
      </w:r>
      <w:r>
        <w:rPr>
          <w:noProof/>
        </w:rPr>
        <w:t xml:space="preserve">(string), </w:t>
      </w:r>
      <w:r w:rsidRPr="00B37A62">
        <w:rPr>
          <w:b/>
          <w:noProof/>
        </w:rPr>
        <w:t>roomType</w:t>
      </w:r>
      <w:r>
        <w:rPr>
          <w:b/>
          <w:noProof/>
        </w:rPr>
        <w:t xml:space="preserve"> </w:t>
      </w:r>
      <w:r>
        <w:rPr>
          <w:noProof/>
        </w:rPr>
        <w:t xml:space="preserve">(string), </w:t>
      </w:r>
      <w:r w:rsidRPr="00B37A62">
        <w:rPr>
          <w:b/>
          <w:noProof/>
        </w:rPr>
        <w:t>nights</w:t>
      </w:r>
      <w:r>
        <w:rPr>
          <w:b/>
          <w:noProof/>
        </w:rPr>
        <w:t xml:space="preserve"> </w:t>
      </w:r>
      <w:r>
        <w:rPr>
          <w:noProof/>
        </w:rPr>
        <w:t xml:space="preserve">(number) </w:t>
      </w:r>
    </w:p>
    <w:p w:rsidR="00D80733" w:rsidRDefault="00CB7596" w:rsidP="00DE5088">
      <w:r>
        <w:t xml:space="preserve">If the hotel has </w:t>
      </w:r>
      <w:r w:rsidRPr="00CB7596">
        <w:rPr>
          <w:b/>
          <w:bCs/>
        </w:rPr>
        <w:t>available</w:t>
      </w:r>
      <w:r>
        <w:t xml:space="preserve"> rooms of the requested </w:t>
      </w:r>
      <w:r w:rsidRPr="00B93727">
        <w:rPr>
          <w:rStyle w:val="CodeChar"/>
        </w:rPr>
        <w:t>roomType</w:t>
      </w:r>
      <w:r>
        <w:t>,</w:t>
      </w:r>
      <w:r w:rsidR="00DE5088">
        <w:t xml:space="preserve"> </w:t>
      </w:r>
      <w:r w:rsidR="00DE2BCD">
        <w:t xml:space="preserve">you </w:t>
      </w:r>
      <w:r w:rsidR="005968C4">
        <w:t xml:space="preserve">should </w:t>
      </w:r>
      <w:r w:rsidR="00FB4872">
        <w:t xml:space="preserve">create an </w:t>
      </w:r>
      <w:r w:rsidR="00FB4872">
        <w:rPr>
          <w:b/>
        </w:rPr>
        <w:t>object</w:t>
      </w:r>
      <w:r w:rsidR="00FB4872">
        <w:t xml:space="preserve"> for the </w:t>
      </w:r>
      <w:r w:rsidR="00FB4872" w:rsidRPr="00792364">
        <w:rPr>
          <w:bCs/>
        </w:rPr>
        <w:t>current client</w:t>
      </w:r>
      <w:r w:rsidR="00470675">
        <w:rPr>
          <w:bCs/>
        </w:rPr>
        <w:t xml:space="preserve">’s </w:t>
      </w:r>
      <w:r w:rsidR="00470675" w:rsidRPr="00E05C4A">
        <w:rPr>
          <w:b/>
        </w:rPr>
        <w:t>booking</w:t>
      </w:r>
      <w:r w:rsidR="00FB4872">
        <w:rPr>
          <w:b/>
        </w:rPr>
        <w:t xml:space="preserve"> </w:t>
      </w:r>
      <w:r w:rsidR="00FB4872">
        <w:t xml:space="preserve">which contains </w:t>
      </w:r>
      <w:r w:rsidR="008B7AF3">
        <w:t>properties</w:t>
      </w:r>
      <w:r w:rsidR="00FB4872">
        <w:t xml:space="preserve"> </w:t>
      </w:r>
      <w:r w:rsidR="00CD19F5">
        <w:t xml:space="preserve">for </w:t>
      </w:r>
      <w:r w:rsidR="00FB4872">
        <w:t>(</w:t>
      </w:r>
      <w:r w:rsidR="00FB4872">
        <w:rPr>
          <w:b/>
        </w:rPr>
        <w:t>client</w:t>
      </w:r>
      <w:r w:rsidR="00B74BB6">
        <w:rPr>
          <w:b/>
        </w:rPr>
        <w:t xml:space="preserve"> n</w:t>
      </w:r>
      <w:r w:rsidR="00FB4872">
        <w:rPr>
          <w:b/>
        </w:rPr>
        <w:t>ame</w:t>
      </w:r>
      <w:r w:rsidR="00FB4872">
        <w:t xml:space="preserve">, </w:t>
      </w:r>
      <w:r w:rsidR="00FB4872">
        <w:rPr>
          <w:b/>
        </w:rPr>
        <w:t>room</w:t>
      </w:r>
      <w:r w:rsidR="004260CB">
        <w:rPr>
          <w:b/>
        </w:rPr>
        <w:t xml:space="preserve"> t</w:t>
      </w:r>
      <w:r w:rsidR="00FB4872">
        <w:rPr>
          <w:b/>
        </w:rPr>
        <w:t>ype</w:t>
      </w:r>
      <w:r w:rsidR="00FB4872">
        <w:t xml:space="preserve">, </w:t>
      </w:r>
      <w:r w:rsidR="00FB4872">
        <w:rPr>
          <w:b/>
        </w:rPr>
        <w:t>nights</w:t>
      </w:r>
      <w:r w:rsidR="00FB4872">
        <w:t xml:space="preserve">, and </w:t>
      </w:r>
      <w:r w:rsidR="00FB4872">
        <w:rPr>
          <w:b/>
        </w:rPr>
        <w:t>room</w:t>
      </w:r>
      <w:r w:rsidR="00FE18D7">
        <w:rPr>
          <w:b/>
        </w:rPr>
        <w:t xml:space="preserve"> n</w:t>
      </w:r>
      <w:r w:rsidR="00FB4872">
        <w:rPr>
          <w:b/>
        </w:rPr>
        <w:t>umber</w:t>
      </w:r>
      <w:r w:rsidR="00FB4872">
        <w:t xml:space="preserve">) and </w:t>
      </w:r>
      <w:r w:rsidR="00FB4872">
        <w:rPr>
          <w:b/>
        </w:rPr>
        <w:t>store</w:t>
      </w:r>
      <w:r w:rsidR="00FB4872">
        <w:t xml:space="preserve"> </w:t>
      </w:r>
      <w:r w:rsidR="00FB4872" w:rsidRPr="001C63AA">
        <w:rPr>
          <w:bCs/>
        </w:rPr>
        <w:t>it</w:t>
      </w:r>
      <w:r w:rsidR="00FB4872">
        <w:t xml:space="preserve"> into the </w:t>
      </w:r>
      <w:r w:rsidR="003F1FC1" w:rsidRPr="009D47A7">
        <w:rPr>
          <w:rStyle w:val="CodeChar"/>
        </w:rPr>
        <w:t>bookings</w:t>
      </w:r>
      <w:r w:rsidR="00FB4872">
        <w:t xml:space="preserve"> </w:t>
      </w:r>
      <w:r w:rsidR="00FB4872" w:rsidRPr="009D47A7">
        <w:rPr>
          <w:bCs/>
        </w:rPr>
        <w:t>property</w:t>
      </w:r>
      <w:r w:rsidR="00FB4872">
        <w:t>.</w:t>
      </w:r>
      <w:r w:rsidR="001C7E22">
        <w:t xml:space="preserve"> </w:t>
      </w:r>
    </w:p>
    <w:p w:rsidR="00D80733" w:rsidRDefault="00D80733" w:rsidP="00BE48BC">
      <w:pPr>
        <w:pStyle w:val="ac"/>
        <w:numPr>
          <w:ilvl w:val="0"/>
          <w:numId w:val="27"/>
        </w:numPr>
      </w:pPr>
      <w:r>
        <w:t xml:space="preserve">You should also </w:t>
      </w:r>
      <w:r w:rsidRPr="00BE48BC">
        <w:rPr>
          <w:b/>
          <w:bCs/>
        </w:rPr>
        <w:t>increase</w:t>
      </w:r>
      <w:r>
        <w:t xml:space="preserve"> the </w:t>
      </w:r>
      <w:r w:rsidR="00752DB0">
        <w:rPr>
          <w:rStyle w:val="CodeChar"/>
        </w:rPr>
        <w:t>currentBookingNumber</w:t>
      </w:r>
      <w:r w:rsidR="00F318B7" w:rsidRPr="00F318B7">
        <w:t xml:space="preserve"> by </w:t>
      </w:r>
      <w:r w:rsidR="00F318B7" w:rsidRPr="00A711DD">
        <w:rPr>
          <w:rStyle w:val="CodeChar"/>
        </w:rPr>
        <w:t>1</w:t>
      </w:r>
      <w:r>
        <w:t xml:space="preserve">. </w:t>
      </w:r>
      <w:r w:rsidR="00671846">
        <w:t xml:space="preserve">The first given </w:t>
      </w:r>
      <w:r w:rsidR="00CB518D">
        <w:rPr>
          <w:rStyle w:val="CodeChar"/>
        </w:rPr>
        <w:t>currentBookingNumber</w:t>
      </w:r>
      <w:r w:rsidR="00CB518D" w:rsidRPr="00F318B7">
        <w:t xml:space="preserve"> </w:t>
      </w:r>
      <w:r w:rsidR="00762B02">
        <w:t xml:space="preserve">is </w:t>
      </w:r>
      <w:r w:rsidR="00762B02" w:rsidRPr="004D4932">
        <w:rPr>
          <w:rStyle w:val="CodeChar"/>
        </w:rPr>
        <w:t>1</w:t>
      </w:r>
      <w:r w:rsidR="00DB0637">
        <w:t>.</w:t>
      </w:r>
    </w:p>
    <w:p w:rsidR="00F65AB7" w:rsidRDefault="00F65AB7" w:rsidP="00BE48BC">
      <w:pPr>
        <w:pStyle w:val="ac"/>
        <w:numPr>
          <w:ilvl w:val="0"/>
          <w:numId w:val="27"/>
        </w:numPr>
      </w:pPr>
      <w:r>
        <w:t xml:space="preserve">You should also </w:t>
      </w:r>
      <w:r w:rsidRPr="00BE48BC">
        <w:rPr>
          <w:b/>
          <w:bCs/>
        </w:rPr>
        <w:t>decrease</w:t>
      </w:r>
      <w:r>
        <w:t xml:space="preserve"> the </w:t>
      </w:r>
      <w:r w:rsidRPr="00BE48BC">
        <w:rPr>
          <w:b/>
          <w:bCs/>
        </w:rPr>
        <w:t>capacity</w:t>
      </w:r>
      <w:r>
        <w:t xml:space="preserve"> of the requested </w:t>
      </w:r>
      <w:r w:rsidRPr="006D1BF2">
        <w:rPr>
          <w:rStyle w:val="CodeChar"/>
        </w:rPr>
        <w:t>roomType</w:t>
      </w:r>
      <w:r w:rsidR="009F65E6">
        <w:t xml:space="preserve"> rooms</w:t>
      </w:r>
      <w:r w:rsidR="002518C9">
        <w:t xml:space="preserve"> by </w:t>
      </w:r>
      <w:r w:rsidR="002518C9" w:rsidRPr="00A711DD">
        <w:rPr>
          <w:rStyle w:val="CodeChar"/>
        </w:rPr>
        <w:t>1</w:t>
      </w:r>
      <w:r>
        <w:t>.</w:t>
      </w:r>
    </w:p>
    <w:p w:rsidR="00FB4872" w:rsidRDefault="001C7E22" w:rsidP="00DE5088">
      <w:r>
        <w:t xml:space="preserve">Then you should return a </w:t>
      </w:r>
      <w:r w:rsidRPr="00AE2791">
        <w:rPr>
          <w:b/>
        </w:rPr>
        <w:t>string</w:t>
      </w:r>
      <w:r>
        <w:t>, in the following format:</w:t>
      </w:r>
    </w:p>
    <w:p w:rsidR="001C7E22" w:rsidRDefault="001C7E22" w:rsidP="00DE5088">
      <w:pPr>
        <w:rPr>
          <w:rFonts w:ascii="Consolas" w:hAnsi="Consolas"/>
        </w:rPr>
      </w:pPr>
      <w:r>
        <w:t>"</w:t>
      </w:r>
      <w:r w:rsidRPr="000727C0">
        <w:rPr>
          <w:rStyle w:val="CodeChar"/>
        </w:rPr>
        <w:t xml:space="preserve">Enjoy your time here Mr./Mrs. {clientName}. Your </w:t>
      </w:r>
      <w:r w:rsidR="00CB518D">
        <w:rPr>
          <w:rStyle w:val="CodeChar"/>
        </w:rPr>
        <w:t>booking</w:t>
      </w:r>
      <w:r w:rsidRPr="000727C0">
        <w:rPr>
          <w:rStyle w:val="CodeChar"/>
        </w:rPr>
        <w:t xml:space="preserve"> is {</w:t>
      </w:r>
      <w:r w:rsidR="00C70DE3">
        <w:rPr>
          <w:rStyle w:val="CodeChar"/>
        </w:rPr>
        <w:t>currentBookingNumber</w:t>
      </w:r>
      <w:r w:rsidRPr="000727C0">
        <w:rPr>
          <w:rStyle w:val="CodeChar"/>
        </w:rPr>
        <w:t>}.</w:t>
      </w:r>
      <w:r w:rsidRPr="00CB7596">
        <w:rPr>
          <w:rFonts w:ascii="Consolas" w:hAnsi="Consolas"/>
        </w:rPr>
        <w:t>"</w:t>
      </w:r>
    </w:p>
    <w:p w:rsidR="00580745" w:rsidRPr="003939C8" w:rsidRDefault="00580745" w:rsidP="003939C8">
      <w:pPr>
        <w:pStyle w:val="5"/>
        <w:rPr>
          <w:rStyle w:val="40"/>
          <w:b/>
          <w:iCs w:val="0"/>
          <w:color w:val="B2500E"/>
          <w:sz w:val="22"/>
        </w:rPr>
      </w:pPr>
      <w:r w:rsidRPr="003939C8">
        <w:rPr>
          <w:rStyle w:val="40"/>
          <w:b/>
          <w:iCs w:val="0"/>
          <w:color w:val="B2500E"/>
          <w:sz w:val="22"/>
        </w:rPr>
        <w:t>Validations</w:t>
      </w:r>
    </w:p>
    <w:p w:rsidR="005E18C7" w:rsidRDefault="00B37A62" w:rsidP="004A50D8">
      <w:pPr>
        <w:pStyle w:val="ac"/>
        <w:numPr>
          <w:ilvl w:val="0"/>
          <w:numId w:val="26"/>
        </w:numPr>
      </w:pPr>
      <w:r>
        <w:t>If there</w:t>
      </w:r>
      <w:r w:rsidR="00BD14F3">
        <w:t xml:space="preserve"> are</w:t>
      </w:r>
      <w:r>
        <w:t xml:space="preserve"> </w:t>
      </w:r>
      <w:r w:rsidRPr="004A50D8">
        <w:rPr>
          <w:b/>
        </w:rPr>
        <w:t>NO</w:t>
      </w:r>
      <w:r>
        <w:t xml:space="preserve"> available rooms</w:t>
      </w:r>
      <w:r w:rsidR="00F866BE">
        <w:t xml:space="preserve"> </w:t>
      </w:r>
      <w:r w:rsidR="00706527">
        <w:t xml:space="preserve">of the requested </w:t>
      </w:r>
      <w:r w:rsidR="00706527" w:rsidRPr="00B93727">
        <w:rPr>
          <w:rStyle w:val="CodeChar"/>
        </w:rPr>
        <w:t>roomType</w:t>
      </w:r>
      <w:r w:rsidR="00706527">
        <w:t xml:space="preserve">, the </w:t>
      </w:r>
      <w:r w:rsidR="00706527" w:rsidRPr="004A50D8">
        <w:rPr>
          <w:b/>
          <w:bCs/>
        </w:rPr>
        <w:t>function</w:t>
      </w:r>
      <w:r w:rsidR="00706527">
        <w:t xml:space="preserve"> should</w:t>
      </w:r>
      <w:r w:rsidR="00180285" w:rsidRPr="004A50D8">
        <w:rPr>
          <w:b/>
          <w:bCs/>
        </w:rPr>
        <w:t xml:space="preserve"> </w:t>
      </w:r>
      <w:r w:rsidR="00180285">
        <w:t xml:space="preserve">return a </w:t>
      </w:r>
      <w:r w:rsidR="00180285" w:rsidRPr="004A50D8">
        <w:rPr>
          <w:b/>
          <w:bCs/>
        </w:rPr>
        <w:t>string</w:t>
      </w:r>
      <w:r w:rsidR="008D53C8">
        <w:t xml:space="preserve">, </w:t>
      </w:r>
      <w:r w:rsidR="005E18C7">
        <w:t>consisting of the message: "</w:t>
      </w:r>
      <w:r w:rsidR="005E18C7" w:rsidRPr="00C55D55">
        <w:rPr>
          <w:rStyle w:val="CodeChar"/>
        </w:rPr>
        <w:t>No {roomType} rooms</w:t>
      </w:r>
      <w:r w:rsidR="000F2DF5">
        <w:rPr>
          <w:rStyle w:val="CodeChar"/>
        </w:rPr>
        <w:t xml:space="preserve"> </w:t>
      </w:r>
      <w:r w:rsidR="000F2DF5" w:rsidRPr="00C55D55">
        <w:rPr>
          <w:rStyle w:val="CodeChar"/>
        </w:rPr>
        <w:t>available</w:t>
      </w:r>
      <w:r w:rsidR="00F44530">
        <w:rPr>
          <w:rStyle w:val="CodeChar"/>
        </w:rPr>
        <w:t>!</w:t>
      </w:r>
      <w:r w:rsidR="005E18C7">
        <w:t>"</w:t>
      </w:r>
    </w:p>
    <w:p w:rsidR="00BA7B9B" w:rsidRDefault="00336251" w:rsidP="008A2972">
      <w:pPr>
        <w:pStyle w:val="ac"/>
      </w:pPr>
      <w:r>
        <w:t xml:space="preserve">And for </w:t>
      </w:r>
      <w:r w:rsidRPr="004A50D8">
        <w:rPr>
          <w:b/>
          <w:bCs/>
        </w:rPr>
        <w:t>each</w:t>
      </w:r>
      <w:r>
        <w:t xml:space="preserve"> of the </w:t>
      </w:r>
      <w:r w:rsidRPr="004A50D8">
        <w:rPr>
          <w:b/>
          <w:bCs/>
        </w:rPr>
        <w:t>other</w:t>
      </w:r>
      <w:r>
        <w:t xml:space="preserve"> </w:t>
      </w:r>
      <w:r w:rsidRPr="004A50D8">
        <w:rPr>
          <w:b/>
          <w:bCs/>
        </w:rPr>
        <w:t>available</w:t>
      </w:r>
      <w:r>
        <w:t xml:space="preserve"> </w:t>
      </w:r>
      <w:r w:rsidRPr="000F2628">
        <w:t>room</w:t>
      </w:r>
      <w:r w:rsidRPr="004A50D8">
        <w:rPr>
          <w:b/>
          <w:bCs/>
        </w:rPr>
        <w:t xml:space="preserve"> </w:t>
      </w:r>
      <w:r w:rsidRPr="000F2628">
        <w:t>types</w:t>
      </w:r>
      <w:r>
        <w:t xml:space="preserve">, you should </w:t>
      </w:r>
      <w:r w:rsidR="00E50A2C" w:rsidRPr="004A50D8">
        <w:rPr>
          <w:b/>
          <w:bCs/>
        </w:rPr>
        <w:t xml:space="preserve">append </w:t>
      </w:r>
      <w:r>
        <w:t xml:space="preserve">a </w:t>
      </w:r>
      <w:r w:rsidRPr="004A50D8">
        <w:rPr>
          <w:b/>
          <w:bCs/>
        </w:rPr>
        <w:t>string</w:t>
      </w:r>
      <w:r>
        <w:t xml:space="preserve"> </w:t>
      </w:r>
      <w:r w:rsidR="00D426F2">
        <w:t xml:space="preserve">to the </w:t>
      </w:r>
      <w:r w:rsidR="00D426F2" w:rsidRPr="004A50D8">
        <w:rPr>
          <w:b/>
          <w:bCs/>
        </w:rPr>
        <w:t>message</w:t>
      </w:r>
      <w:r w:rsidR="00D426F2">
        <w:t xml:space="preserve"> </w:t>
      </w:r>
      <w:r>
        <w:t xml:space="preserve">in the </w:t>
      </w:r>
      <w:r w:rsidRPr="00CC7D8D">
        <w:t>following format</w:t>
      </w:r>
      <w:r>
        <w:t>:</w:t>
      </w:r>
    </w:p>
    <w:p w:rsidR="00B73574" w:rsidRDefault="00336251" w:rsidP="002030DA">
      <w:pPr>
        <w:pStyle w:val="ac"/>
      </w:pPr>
      <w:r>
        <w:t>"</w:t>
      </w:r>
      <w:r w:rsidRPr="007C163A">
        <w:rPr>
          <w:rStyle w:val="CodeChar"/>
        </w:rPr>
        <w:t>Available {roomType} rooms: {roomTypeRoomsRemaining}</w:t>
      </w:r>
      <w:r w:rsidR="007C163A" w:rsidRPr="007C163A">
        <w:rPr>
          <w:rStyle w:val="CodeChar"/>
        </w:rPr>
        <w:t>.</w:t>
      </w:r>
      <w:r w:rsidR="00766D28">
        <w:t>"</w:t>
      </w:r>
    </w:p>
    <w:p w:rsidR="003E3A66" w:rsidRDefault="00B73574" w:rsidP="00F532DD">
      <w:pPr>
        <w:pStyle w:val="ac"/>
        <w:ind w:left="0" w:firstLine="720"/>
      </w:pPr>
      <w:r w:rsidRPr="00E74B0C">
        <w:t>Example</w:t>
      </w:r>
      <w:r>
        <w:t>:</w:t>
      </w:r>
    </w:p>
    <w:p w:rsidR="00F61A4B" w:rsidRPr="004A50D8" w:rsidRDefault="00B73574" w:rsidP="007B217F">
      <w:pPr>
        <w:pStyle w:val="ac"/>
        <w:ind w:left="0"/>
        <w:jc w:val="center"/>
        <w:rPr>
          <w:rStyle w:val="40"/>
          <w:rFonts w:eastAsiaTheme="minorHAnsi" w:cstheme="minorBidi"/>
          <w:b w:val="0"/>
          <w:iCs w:val="0"/>
          <w:color w:val="auto"/>
          <w:sz w:val="22"/>
        </w:rPr>
      </w:pPr>
      <w:r>
        <w:t>"</w:t>
      </w:r>
      <w:r w:rsidRPr="00B73DFB">
        <w:rPr>
          <w:rStyle w:val="CodeChar"/>
        </w:rPr>
        <w:t>No single rooms available</w:t>
      </w:r>
      <w:r w:rsidR="00C42717" w:rsidRPr="00B73DFB">
        <w:rPr>
          <w:rStyle w:val="CodeChar"/>
        </w:rPr>
        <w:t>!</w:t>
      </w:r>
      <w:r w:rsidR="00FD7303" w:rsidRPr="00B73DFB">
        <w:rPr>
          <w:rStyle w:val="CodeChar"/>
        </w:rPr>
        <w:t xml:space="preserve"> Available double rooms: 2. Available maisonette rooms: 1</w:t>
      </w:r>
      <w:r w:rsidR="006C2C16">
        <w:rPr>
          <w:rStyle w:val="CodeChar"/>
        </w:rPr>
        <w:t>.</w:t>
      </w:r>
      <w:r w:rsidR="00FD7303">
        <w:t>"</w:t>
      </w:r>
    </w:p>
    <w:p w:rsidR="001324DF" w:rsidRPr="000D2706" w:rsidRDefault="00EE1D74" w:rsidP="000D2706">
      <w:pPr>
        <w:pStyle w:val="4"/>
        <w:rPr>
          <w:rStyle w:val="40"/>
          <w:b/>
          <w:iCs/>
          <w:noProof/>
        </w:rPr>
      </w:pPr>
      <w:r w:rsidRPr="000D2706">
        <w:rPr>
          <w:rStyle w:val="40"/>
          <w:b/>
          <w:iCs/>
          <w:noProof/>
        </w:rPr>
        <w:t>roomService(</w:t>
      </w:r>
      <w:r w:rsidR="00E256BA" w:rsidRPr="000D2706">
        <w:rPr>
          <w:rStyle w:val="40"/>
          <w:b/>
          <w:iCs/>
          <w:noProof/>
        </w:rPr>
        <w:t>{</w:t>
      </w:r>
      <w:r w:rsidR="000D49CC" w:rsidRPr="000D49CC">
        <w:rPr>
          <w:rStyle w:val="40"/>
          <w:b/>
          <w:iCs/>
          <w:noProof/>
        </w:rPr>
        <w:t>currentBookingNumber</w:t>
      </w:r>
      <w:r w:rsidR="00E256BA" w:rsidRPr="000D2706">
        <w:rPr>
          <w:rStyle w:val="40"/>
          <w:b/>
          <w:iCs/>
          <w:noProof/>
        </w:rPr>
        <w:t>}, {serviceType}</w:t>
      </w:r>
      <w:r w:rsidRPr="000D2706">
        <w:rPr>
          <w:rStyle w:val="40"/>
          <w:b/>
          <w:iCs/>
          <w:noProof/>
        </w:rPr>
        <w:t>)</w:t>
      </w:r>
    </w:p>
    <w:p w:rsidR="007E5CB9" w:rsidRDefault="007E5CB9" w:rsidP="0025478B">
      <w:r>
        <w:t xml:space="preserve">Receive </w:t>
      </w:r>
      <w:r w:rsidRPr="00774E6D">
        <w:rPr>
          <w:b/>
        </w:rPr>
        <w:t>two</w:t>
      </w:r>
      <w:r>
        <w:t xml:space="preserve"> parameters: </w:t>
      </w:r>
      <w:r w:rsidR="00F13E2E">
        <w:rPr>
          <w:rStyle w:val="CodeChar"/>
        </w:rPr>
        <w:t>currentBookingNumber</w:t>
      </w:r>
      <w:r w:rsidR="00F13E2E" w:rsidRPr="00F318B7">
        <w:t xml:space="preserve"> </w:t>
      </w:r>
      <w:r>
        <w:t xml:space="preserve">(number) and </w:t>
      </w:r>
      <w:r w:rsidRPr="009B4AB9">
        <w:rPr>
          <w:rStyle w:val="CodeChar"/>
        </w:rPr>
        <w:t>serviceType</w:t>
      </w:r>
      <w:r w:rsidRPr="00774E6D">
        <w:rPr>
          <w:b/>
        </w:rPr>
        <w:t xml:space="preserve"> </w:t>
      </w:r>
      <w:r>
        <w:t>(string)</w:t>
      </w:r>
    </w:p>
    <w:p w:rsidR="0084198F" w:rsidRDefault="002D58A9" w:rsidP="0084198F">
      <w:r>
        <w:t xml:space="preserve">You should </w:t>
      </w:r>
      <w:r w:rsidR="00D415E1" w:rsidRPr="00A65F06">
        <w:rPr>
          <w:b/>
        </w:rPr>
        <w:t>create</w:t>
      </w:r>
      <w:r w:rsidR="00D415E1">
        <w:t xml:space="preserve"> an </w:t>
      </w:r>
      <w:r w:rsidR="00D415E1" w:rsidRPr="00A65F06">
        <w:rPr>
          <w:b/>
        </w:rPr>
        <w:t>additional</w:t>
      </w:r>
      <w:r w:rsidR="00D415E1">
        <w:t xml:space="preserve"> </w:t>
      </w:r>
      <w:r w:rsidR="00D415E1" w:rsidRPr="00A65F06">
        <w:rPr>
          <w:b/>
        </w:rPr>
        <w:t>property</w:t>
      </w:r>
      <w:r w:rsidR="00D415E1">
        <w:t xml:space="preserve"> for the </w:t>
      </w:r>
      <w:r w:rsidR="00E42B63">
        <w:rPr>
          <w:b/>
        </w:rPr>
        <w:t xml:space="preserve">booking </w:t>
      </w:r>
      <w:r w:rsidR="00F913BA">
        <w:rPr>
          <w:bCs/>
        </w:rPr>
        <w:t>with</w:t>
      </w:r>
      <w:r w:rsidR="00E42B63">
        <w:rPr>
          <w:bCs/>
        </w:rPr>
        <w:t xml:space="preserve"> the given </w:t>
      </w:r>
      <w:r w:rsidR="00E01246">
        <w:rPr>
          <w:rStyle w:val="CodeChar"/>
        </w:rPr>
        <w:t>currentBookingNumber</w:t>
      </w:r>
      <w:r w:rsidR="00D415E1" w:rsidRPr="00A65F06">
        <w:rPr>
          <w:b/>
        </w:rPr>
        <w:t xml:space="preserve">, </w:t>
      </w:r>
      <w:r w:rsidR="00D415E1">
        <w:t xml:space="preserve">called </w:t>
      </w:r>
      <w:r w:rsidR="00D415E1" w:rsidRPr="007877FB">
        <w:rPr>
          <w:rStyle w:val="CodeChar"/>
        </w:rPr>
        <w:t>services</w:t>
      </w:r>
      <w:r w:rsidR="00D415E1" w:rsidRPr="00A65F06">
        <w:rPr>
          <w:b/>
        </w:rPr>
        <w:t xml:space="preserve"> </w:t>
      </w:r>
      <w:r w:rsidR="00D415E1">
        <w:t>(array)</w:t>
      </w:r>
      <w:r w:rsidR="00633357">
        <w:t xml:space="preserve">, and add the given </w:t>
      </w:r>
      <w:r w:rsidR="00633357" w:rsidRPr="00565AFF">
        <w:rPr>
          <w:rStyle w:val="CodeChar"/>
        </w:rPr>
        <w:t>serviceType</w:t>
      </w:r>
      <w:r w:rsidR="00633357">
        <w:t xml:space="preserve"> to it</w:t>
      </w:r>
      <w:r w:rsidR="00D415E1">
        <w:t xml:space="preserve"> </w:t>
      </w:r>
      <w:r w:rsidR="00AA0E27">
        <w:t>(</w:t>
      </w:r>
      <w:r w:rsidR="00D415E1" w:rsidRPr="00B636A2">
        <w:t>if it is already created</w:t>
      </w:r>
      <w:r w:rsidR="00D415E1">
        <w:t xml:space="preserve">, </w:t>
      </w:r>
      <w:r w:rsidR="00161C8B">
        <w:rPr>
          <w:b/>
        </w:rPr>
        <w:t xml:space="preserve">just </w:t>
      </w:r>
      <w:r w:rsidR="00161C8B">
        <w:t>add</w:t>
      </w:r>
      <w:r w:rsidR="0018122B">
        <w:t xml:space="preserve"> the new</w:t>
      </w:r>
      <w:r w:rsidR="00D415E1">
        <w:t xml:space="preserve"> </w:t>
      </w:r>
      <w:r w:rsidR="00D415E1" w:rsidRPr="00737DA0">
        <w:rPr>
          <w:rStyle w:val="CodeChar"/>
        </w:rPr>
        <w:t>serviceType</w:t>
      </w:r>
      <w:r w:rsidR="00D415E1">
        <w:t xml:space="preserve"> </w:t>
      </w:r>
      <w:r w:rsidR="00834FEB">
        <w:t>to</w:t>
      </w:r>
      <w:r w:rsidR="00D415E1">
        <w:t xml:space="preserve"> it</w:t>
      </w:r>
      <w:r w:rsidR="00AA0E27">
        <w:t>)</w:t>
      </w:r>
      <w:r w:rsidR="00D415E1">
        <w:t>.</w:t>
      </w:r>
    </w:p>
    <w:p w:rsidR="0084198F" w:rsidRDefault="0084198F" w:rsidP="0084198F">
      <w:pPr>
        <w:rPr>
          <w:noProof/>
        </w:rPr>
      </w:pPr>
      <w:r w:rsidRPr="0044421C">
        <w:rPr>
          <w:b/>
          <w:bCs/>
          <w:noProof/>
        </w:rPr>
        <w:t>NOTE</w:t>
      </w:r>
      <w:r>
        <w:rPr>
          <w:noProof/>
        </w:rPr>
        <w:t xml:space="preserve">: The </w:t>
      </w:r>
      <w:r w:rsidRPr="0044421C">
        <w:rPr>
          <w:rStyle w:val="CodeChar"/>
        </w:rPr>
        <w:t>services</w:t>
      </w:r>
      <w:r>
        <w:rPr>
          <w:noProof/>
        </w:rPr>
        <w:t xml:space="preserve"> property contains an array of </w:t>
      </w:r>
      <w:r w:rsidRPr="00F2101E">
        <w:rPr>
          <w:b/>
          <w:bCs/>
          <w:noProof/>
        </w:rPr>
        <w:t>strings</w:t>
      </w:r>
      <w:r>
        <w:rPr>
          <w:noProof/>
        </w:rPr>
        <w:t xml:space="preserve"> (</w:t>
      </w:r>
      <w:r w:rsidRPr="00FB751E">
        <w:rPr>
          <w:rStyle w:val="CodeChar"/>
        </w:rPr>
        <w:t>serviceTypes</w:t>
      </w:r>
      <w:r>
        <w:rPr>
          <w:noProof/>
        </w:rPr>
        <w:t>).</w:t>
      </w:r>
      <w:r w:rsidR="00FD4342">
        <w:rPr>
          <w:noProof/>
        </w:rPr>
        <w:t xml:space="preserve"> You may add the same </w:t>
      </w:r>
      <w:r w:rsidR="00FD4342" w:rsidRPr="009852A1">
        <w:rPr>
          <w:rStyle w:val="CodeChar"/>
        </w:rPr>
        <w:t>serviceType</w:t>
      </w:r>
      <w:r w:rsidR="00FD4342">
        <w:rPr>
          <w:noProof/>
        </w:rPr>
        <w:t xml:space="preserve"> </w:t>
      </w:r>
      <w:r w:rsidR="00FD4342" w:rsidRPr="00BB1F30">
        <w:rPr>
          <w:b/>
          <w:bCs/>
          <w:noProof/>
        </w:rPr>
        <w:t>multiple times</w:t>
      </w:r>
      <w:r w:rsidR="00FD4342">
        <w:rPr>
          <w:noProof/>
        </w:rPr>
        <w:t>.</w:t>
      </w:r>
    </w:p>
    <w:p w:rsidR="00D415E1" w:rsidRDefault="00A53AF8" w:rsidP="0084198F">
      <w:r>
        <w:t xml:space="preserve">Then you should return a </w:t>
      </w:r>
      <w:r w:rsidRPr="00AE2791">
        <w:rPr>
          <w:b/>
        </w:rPr>
        <w:t>string</w:t>
      </w:r>
      <w:r>
        <w:t>, in the following format:</w:t>
      </w:r>
    </w:p>
    <w:p w:rsidR="004F2E85" w:rsidRDefault="004F2E85" w:rsidP="00D0462D">
      <w:r>
        <w:t>"</w:t>
      </w:r>
      <w:r w:rsidRPr="004F2E85">
        <w:rPr>
          <w:rStyle w:val="CodeChar"/>
        </w:rPr>
        <w:t xml:space="preserve">Mr./Mrs. </w:t>
      </w:r>
      <w:r w:rsidR="009633DF">
        <w:rPr>
          <w:rStyle w:val="CodeChar"/>
        </w:rPr>
        <w:t>{clientName}</w:t>
      </w:r>
      <w:r w:rsidRPr="004F2E85">
        <w:rPr>
          <w:rStyle w:val="CodeChar"/>
        </w:rPr>
        <w:t>, Your order for {serviceType} service has been successful.</w:t>
      </w:r>
      <w:r>
        <w:t>"</w:t>
      </w:r>
    </w:p>
    <w:p w:rsidR="00DB2FB9" w:rsidRDefault="00DB2FB9" w:rsidP="005B1F6A">
      <w:pPr>
        <w:pStyle w:val="5"/>
      </w:pPr>
      <w:r>
        <w:t>Validations</w:t>
      </w:r>
    </w:p>
    <w:p w:rsidR="00791FAF" w:rsidRDefault="001324DF" w:rsidP="00791FAF">
      <w:pPr>
        <w:pStyle w:val="ac"/>
        <w:numPr>
          <w:ilvl w:val="0"/>
          <w:numId w:val="21"/>
        </w:numPr>
      </w:pPr>
      <w:r>
        <w:t xml:space="preserve">If </w:t>
      </w:r>
      <w:r>
        <w:rPr>
          <w:noProof/>
        </w:rPr>
        <w:t xml:space="preserve">the given </w:t>
      </w:r>
      <w:r w:rsidR="00246B9C">
        <w:rPr>
          <w:rStyle w:val="CodeChar"/>
        </w:rPr>
        <w:t>currentBookingNumber</w:t>
      </w:r>
      <w:r w:rsidR="00246B9C" w:rsidRPr="00F318B7">
        <w:t xml:space="preserve"> </w:t>
      </w:r>
      <w:r>
        <w:rPr>
          <w:noProof/>
        </w:rPr>
        <w:t xml:space="preserve">is </w:t>
      </w:r>
      <w:r w:rsidR="00791FAF" w:rsidRPr="00791FAF">
        <w:rPr>
          <w:b/>
          <w:noProof/>
        </w:rPr>
        <w:t>in</w:t>
      </w:r>
      <w:r w:rsidRPr="001324DF">
        <w:rPr>
          <w:b/>
          <w:noProof/>
        </w:rPr>
        <w:t>valid</w:t>
      </w:r>
      <w:r w:rsidR="001D130E">
        <w:rPr>
          <w:b/>
          <w:noProof/>
        </w:rPr>
        <w:t xml:space="preserve"> </w:t>
      </w:r>
      <w:r w:rsidR="001D130E" w:rsidRPr="00277E86">
        <w:rPr>
          <w:bCs/>
          <w:noProof/>
        </w:rPr>
        <w:t>(</w:t>
      </w:r>
      <w:r w:rsidR="00246B9C">
        <w:rPr>
          <w:b/>
          <w:noProof/>
        </w:rPr>
        <w:t>non-existent</w:t>
      </w:r>
      <w:r w:rsidR="001D130E" w:rsidRPr="00277E86">
        <w:rPr>
          <w:bCs/>
          <w:noProof/>
        </w:rPr>
        <w:t>)</w:t>
      </w:r>
      <w:r w:rsidR="00DA1A93">
        <w:rPr>
          <w:b/>
          <w:noProof/>
        </w:rPr>
        <w:br/>
      </w:r>
      <w:r w:rsidR="00791FAF" w:rsidRPr="00EF6FF8">
        <w:rPr>
          <w:bCs/>
          <w:noProof/>
        </w:rPr>
        <w:t>return</w:t>
      </w:r>
      <w:r w:rsidR="00791FAF">
        <w:rPr>
          <w:noProof/>
        </w:rPr>
        <w:t xml:space="preserve"> the following </w:t>
      </w:r>
      <w:r w:rsidR="00791FAF" w:rsidRPr="00EF6FF8">
        <w:rPr>
          <w:bCs/>
          <w:noProof/>
        </w:rPr>
        <w:t>string</w:t>
      </w:r>
      <w:r w:rsidR="00791FAF">
        <w:rPr>
          <w:noProof/>
        </w:rPr>
        <w:t>:</w:t>
      </w:r>
      <w:r w:rsidR="00791FAF">
        <w:br/>
        <w:t>"</w:t>
      </w:r>
      <w:r w:rsidR="00355A88">
        <w:rPr>
          <w:rStyle w:val="CodeChar"/>
        </w:rPr>
        <w:t xml:space="preserve">The </w:t>
      </w:r>
      <w:r w:rsidR="0061300F">
        <w:rPr>
          <w:rStyle w:val="CodeChar"/>
        </w:rPr>
        <w:t>booking</w:t>
      </w:r>
      <w:r w:rsidR="00355A88" w:rsidRPr="00EF6FF8">
        <w:rPr>
          <w:rStyle w:val="CodeChar"/>
        </w:rPr>
        <w:t xml:space="preserve"> </w:t>
      </w:r>
      <w:r w:rsidR="00791FAF" w:rsidRPr="00EF6FF8">
        <w:rPr>
          <w:rStyle w:val="CodeChar"/>
        </w:rPr>
        <w:t>{</w:t>
      </w:r>
      <w:r w:rsidR="00DF57A8">
        <w:rPr>
          <w:rStyle w:val="CodeChar"/>
        </w:rPr>
        <w:t>currentBookingNumber</w:t>
      </w:r>
      <w:r w:rsidR="00791FAF" w:rsidRPr="00EF6FF8">
        <w:rPr>
          <w:rStyle w:val="CodeChar"/>
        </w:rPr>
        <w:t>}</w:t>
      </w:r>
      <w:r w:rsidR="008378AF">
        <w:rPr>
          <w:rStyle w:val="CodeChar"/>
        </w:rPr>
        <w:t xml:space="preserve"> is invalid</w:t>
      </w:r>
      <w:r w:rsidR="00734954">
        <w:rPr>
          <w:rStyle w:val="CodeChar"/>
        </w:rPr>
        <w:t>.</w:t>
      </w:r>
      <w:r w:rsidR="00791FAF">
        <w:t>"</w:t>
      </w:r>
    </w:p>
    <w:p w:rsidR="001324DF" w:rsidRPr="00D926F7" w:rsidRDefault="00791FAF" w:rsidP="00791FAF">
      <w:pPr>
        <w:pStyle w:val="ac"/>
        <w:numPr>
          <w:ilvl w:val="0"/>
          <w:numId w:val="21"/>
        </w:numPr>
      </w:pPr>
      <w:r>
        <w:t>If the</w:t>
      </w:r>
      <w:r w:rsidR="00EC6696">
        <w:t xml:space="preserve"> </w:t>
      </w:r>
      <w:r w:rsidR="00EC6696" w:rsidRPr="003E2382">
        <w:rPr>
          <w:b/>
          <w:bCs/>
        </w:rPr>
        <w:t>requested service</w:t>
      </w:r>
      <w:r w:rsidR="00EC6696">
        <w:t xml:space="preserve"> is </w:t>
      </w:r>
      <w:r w:rsidR="00EC6696" w:rsidRPr="003E2382">
        <w:rPr>
          <w:b/>
          <w:bCs/>
        </w:rPr>
        <w:t>invalid</w:t>
      </w:r>
      <w:r w:rsidR="00B636A2">
        <w:rPr>
          <w:b/>
        </w:rPr>
        <w:t xml:space="preserve">, </w:t>
      </w:r>
      <w:r w:rsidR="00B636A2" w:rsidRPr="00942263">
        <w:rPr>
          <w:bCs/>
        </w:rPr>
        <w:t>return</w:t>
      </w:r>
      <w:r w:rsidR="00B636A2">
        <w:rPr>
          <w:b/>
        </w:rPr>
        <w:t xml:space="preserve"> </w:t>
      </w:r>
      <w:r w:rsidR="00B636A2">
        <w:t xml:space="preserve">the following </w:t>
      </w:r>
      <w:r w:rsidR="00B636A2" w:rsidRPr="00942263">
        <w:rPr>
          <w:bCs/>
        </w:rPr>
        <w:t>string</w:t>
      </w:r>
      <w:r w:rsidR="00B636A2" w:rsidRPr="00B636A2">
        <w:rPr>
          <w:b/>
        </w:rPr>
        <w:t>:</w:t>
      </w:r>
      <w:r w:rsidR="00B636A2">
        <w:rPr>
          <w:b/>
        </w:rPr>
        <w:br/>
        <w:t>"</w:t>
      </w:r>
      <w:r w:rsidR="00B636A2" w:rsidRPr="00942263">
        <w:rPr>
          <w:rStyle w:val="CodeChar"/>
        </w:rPr>
        <w:t>We do not offer {serviceType}</w:t>
      </w:r>
      <w:r w:rsidR="00196CB4" w:rsidRPr="00942263">
        <w:rPr>
          <w:rStyle w:val="CodeChar"/>
        </w:rPr>
        <w:t xml:space="preserve"> service</w:t>
      </w:r>
      <w:r w:rsidR="00B636A2" w:rsidRPr="00942263">
        <w:rPr>
          <w:rStyle w:val="CodeChar"/>
        </w:rPr>
        <w:t>.</w:t>
      </w:r>
      <w:r w:rsidR="00B636A2">
        <w:rPr>
          <w:b/>
        </w:rPr>
        <w:t>"</w:t>
      </w:r>
    </w:p>
    <w:p w:rsidR="00D926F7" w:rsidRDefault="00D926F7" w:rsidP="00D926F7"/>
    <w:p w:rsidR="00D926F7" w:rsidRPr="00B636A2" w:rsidRDefault="00D926F7" w:rsidP="00D926F7"/>
    <w:p w:rsidR="00917904" w:rsidRPr="00917904" w:rsidRDefault="001F62A0" w:rsidP="001D2AD3">
      <w:pPr>
        <w:pStyle w:val="4"/>
        <w:rPr>
          <w:noProof/>
        </w:rPr>
      </w:pPr>
      <w:r w:rsidRPr="000D2706">
        <w:rPr>
          <w:rStyle w:val="40"/>
          <w:b/>
          <w:iCs/>
          <w:noProof/>
        </w:rPr>
        <w:lastRenderedPageBreak/>
        <w:t>check</w:t>
      </w:r>
      <w:r w:rsidR="006D2713">
        <w:rPr>
          <w:rStyle w:val="40"/>
          <w:b/>
          <w:iCs/>
          <w:noProof/>
        </w:rPr>
        <w:t>O</w:t>
      </w:r>
      <w:r w:rsidRPr="000D2706">
        <w:rPr>
          <w:rStyle w:val="40"/>
          <w:b/>
          <w:iCs/>
          <w:noProof/>
        </w:rPr>
        <w:t>ut(</w:t>
      </w:r>
      <w:r w:rsidR="00F07374" w:rsidRPr="000D2706">
        <w:rPr>
          <w:rStyle w:val="40"/>
          <w:b/>
          <w:iCs/>
          <w:noProof/>
        </w:rPr>
        <w:t>{</w:t>
      </w:r>
      <w:r w:rsidR="00512D74" w:rsidRPr="00512D74">
        <w:rPr>
          <w:rStyle w:val="40"/>
          <w:b/>
          <w:iCs/>
          <w:noProof/>
        </w:rPr>
        <w:t>currentBookingNumber</w:t>
      </w:r>
      <w:r w:rsidR="00F07374" w:rsidRPr="000D2706">
        <w:rPr>
          <w:rStyle w:val="40"/>
          <w:b/>
          <w:iCs/>
          <w:noProof/>
        </w:rPr>
        <w:t>}</w:t>
      </w:r>
      <w:r w:rsidRPr="000D2706">
        <w:rPr>
          <w:rStyle w:val="40"/>
          <w:b/>
          <w:iCs/>
          <w:noProof/>
        </w:rPr>
        <w:t>)</w:t>
      </w:r>
    </w:p>
    <w:p w:rsidR="008121F6" w:rsidRDefault="00B636A2" w:rsidP="008121F6">
      <w:r>
        <w:t xml:space="preserve">Receive </w:t>
      </w:r>
      <w:r w:rsidRPr="00060BBF">
        <w:rPr>
          <w:b/>
        </w:rPr>
        <w:t>one</w:t>
      </w:r>
      <w:r>
        <w:t xml:space="preserve"> parameter - </w:t>
      </w:r>
      <w:r w:rsidR="00512D74">
        <w:rPr>
          <w:rStyle w:val="CodeChar"/>
        </w:rPr>
        <w:t>currentBookingNumber</w:t>
      </w:r>
      <w:r w:rsidR="00512D74" w:rsidRPr="00F318B7">
        <w:t xml:space="preserve"> </w:t>
      </w:r>
      <w:r>
        <w:t>(number)</w:t>
      </w:r>
    </w:p>
    <w:p w:rsidR="000D1357" w:rsidRDefault="006551AE" w:rsidP="00060BBF">
      <w:r>
        <w:t xml:space="preserve">You should </w:t>
      </w:r>
      <w:r w:rsidRPr="00496162">
        <w:rPr>
          <w:b/>
          <w:bCs/>
        </w:rPr>
        <w:t>calculate</w:t>
      </w:r>
      <w:r>
        <w:t xml:space="preserve"> the due amount</w:t>
      </w:r>
      <w:r w:rsidR="00E02CE0">
        <w:t xml:space="preserve">, as </w:t>
      </w:r>
      <w:r w:rsidR="00E02CE0" w:rsidRPr="00C312CA">
        <w:rPr>
          <w:rStyle w:val="CodeChar"/>
        </w:rPr>
        <w:t>totalMoney</w:t>
      </w:r>
      <w:r w:rsidR="00E02CE0">
        <w:t>,</w:t>
      </w:r>
      <w:r>
        <w:t xml:space="preserve"> for </w:t>
      </w:r>
      <w:r w:rsidR="00B40036">
        <w:t xml:space="preserve">the </w:t>
      </w:r>
      <w:r w:rsidR="00B40036" w:rsidRPr="00411043">
        <w:rPr>
          <w:b/>
          <w:bCs/>
        </w:rPr>
        <w:t>booking</w:t>
      </w:r>
      <w:r w:rsidR="00B40036">
        <w:t xml:space="preserve"> with the given </w:t>
      </w:r>
      <w:r w:rsidR="009357E2">
        <w:rPr>
          <w:rStyle w:val="CodeChar"/>
        </w:rPr>
        <w:t>currentBookingNumber</w:t>
      </w:r>
      <w:r w:rsidR="00B40036">
        <w:t xml:space="preserve">, depending on </w:t>
      </w:r>
      <w:r>
        <w:t xml:space="preserve">the </w:t>
      </w:r>
      <w:r w:rsidRPr="00BA2130">
        <w:rPr>
          <w:b/>
          <w:bCs/>
        </w:rPr>
        <w:t>nights</w:t>
      </w:r>
      <w:r>
        <w:t xml:space="preserve"> </w:t>
      </w:r>
      <w:r w:rsidR="009A3206">
        <w:t xml:space="preserve">spent and </w:t>
      </w:r>
      <w:r w:rsidR="007D1FD4">
        <w:t xml:space="preserve">the </w:t>
      </w:r>
      <w:r w:rsidR="007D1FD4" w:rsidRPr="00BA2130">
        <w:rPr>
          <w:b/>
          <w:bCs/>
        </w:rPr>
        <w:t>price</w:t>
      </w:r>
      <w:r w:rsidR="007D1FD4">
        <w:t xml:space="preserve"> of the </w:t>
      </w:r>
      <w:r w:rsidR="00613F45" w:rsidRPr="00BA2130">
        <w:rPr>
          <w:rStyle w:val="CodeChar"/>
        </w:rPr>
        <w:t>roo</w:t>
      </w:r>
      <w:r w:rsidR="00D10B3A" w:rsidRPr="00BA2130">
        <w:rPr>
          <w:rStyle w:val="CodeChar"/>
        </w:rPr>
        <w:t>m</w:t>
      </w:r>
      <w:r w:rsidR="00076255" w:rsidRPr="00BA2130">
        <w:rPr>
          <w:rStyle w:val="CodeChar"/>
        </w:rPr>
        <w:t>Type</w:t>
      </w:r>
      <w:r w:rsidR="00B40036">
        <w:t>.</w:t>
      </w:r>
    </w:p>
    <w:p w:rsidR="00CB44FF" w:rsidRDefault="00CB44FF" w:rsidP="00075E8D">
      <w:pPr>
        <w:pStyle w:val="ac"/>
        <w:numPr>
          <w:ilvl w:val="0"/>
          <w:numId w:val="27"/>
        </w:numPr>
      </w:pPr>
      <w:r>
        <w:t xml:space="preserve">You should also </w:t>
      </w:r>
      <w:r w:rsidR="00190DC6">
        <w:rPr>
          <w:b/>
          <w:bCs/>
        </w:rPr>
        <w:t>increase</w:t>
      </w:r>
      <w:r>
        <w:t xml:space="preserve"> the </w:t>
      </w:r>
      <w:r w:rsidRPr="00BE48BC">
        <w:rPr>
          <w:b/>
          <w:bCs/>
        </w:rPr>
        <w:t>capacity</w:t>
      </w:r>
      <w:r>
        <w:t xml:space="preserve"> of the </w:t>
      </w:r>
      <w:r w:rsidR="006E7E73">
        <w:t>given</w:t>
      </w:r>
      <w:r>
        <w:t xml:space="preserve"> </w:t>
      </w:r>
      <w:r w:rsidRPr="006D1BF2">
        <w:rPr>
          <w:rStyle w:val="CodeChar"/>
        </w:rPr>
        <w:t>roomType</w:t>
      </w:r>
      <w:r>
        <w:t xml:space="preserve"> rooms by </w:t>
      </w:r>
      <w:r w:rsidRPr="00A711DD">
        <w:rPr>
          <w:rStyle w:val="CodeChar"/>
        </w:rPr>
        <w:t>1</w:t>
      </w:r>
      <w:r>
        <w:t>.</w:t>
      </w:r>
    </w:p>
    <w:p w:rsidR="00795702" w:rsidRDefault="00795702" w:rsidP="00795702">
      <w:r>
        <w:t xml:space="preserve">Then you should return a </w:t>
      </w:r>
      <w:r w:rsidRPr="00AE2791">
        <w:rPr>
          <w:b/>
        </w:rPr>
        <w:t>string</w:t>
      </w:r>
      <w:r>
        <w:t>, in the following format:</w:t>
      </w:r>
    </w:p>
    <w:p w:rsidR="00100B22" w:rsidRDefault="00F73675" w:rsidP="00060BBF">
      <w:r>
        <w:t>"</w:t>
      </w:r>
      <w:r w:rsidR="00100B22" w:rsidRPr="00DD69B1">
        <w:rPr>
          <w:rStyle w:val="CodeChar"/>
        </w:rPr>
        <w:t>We hope you enjoyed your time here, Mr./Mrs. {clientName}. The total amount of money you have to pay is {totalMoney}</w:t>
      </w:r>
      <w:r w:rsidR="001E3C4B" w:rsidRPr="00DD69B1">
        <w:rPr>
          <w:rStyle w:val="CodeChar"/>
        </w:rPr>
        <w:t xml:space="preserve"> BGN</w:t>
      </w:r>
      <w:r w:rsidR="00100B22" w:rsidRPr="00DD69B1">
        <w:rPr>
          <w:rStyle w:val="CodeChar"/>
        </w:rPr>
        <w:t>.</w:t>
      </w:r>
      <w:r>
        <w:t>"</w:t>
      </w:r>
    </w:p>
    <w:p w:rsidR="001D2AD3" w:rsidRDefault="00B40036" w:rsidP="00060BBF">
      <w:r>
        <w:t xml:space="preserve">If </w:t>
      </w:r>
      <w:r w:rsidR="001E3AE0">
        <w:t xml:space="preserve">the </w:t>
      </w:r>
      <w:r w:rsidR="001E3AE0" w:rsidRPr="001C6C6A">
        <w:rPr>
          <w:b/>
          <w:bCs/>
        </w:rPr>
        <w:t>booking</w:t>
      </w:r>
      <w:r w:rsidR="001E3AE0">
        <w:t xml:space="preserve"> contains </w:t>
      </w:r>
      <w:r w:rsidR="001E3AE0" w:rsidRPr="001C6C6A">
        <w:rPr>
          <w:rStyle w:val="CodeChar"/>
        </w:rPr>
        <w:t>services</w:t>
      </w:r>
      <w:r w:rsidR="001E3AE0">
        <w:t xml:space="preserve">, you should calculate the </w:t>
      </w:r>
      <w:r w:rsidR="001E3AE0" w:rsidRPr="00BF5B38">
        <w:t>total price</w:t>
      </w:r>
      <w:r w:rsidR="00682A10">
        <w:t xml:space="preserve"> </w:t>
      </w:r>
      <w:r w:rsidR="001E3AE0">
        <w:t xml:space="preserve">for all the </w:t>
      </w:r>
      <w:r w:rsidR="001E3AE0" w:rsidRPr="001C6C6A">
        <w:rPr>
          <w:rStyle w:val="CodeChar"/>
        </w:rPr>
        <w:t>services</w:t>
      </w:r>
      <w:r w:rsidR="00682A10">
        <w:t xml:space="preserve">, as </w:t>
      </w:r>
      <w:r w:rsidR="00682A10" w:rsidRPr="008B1E9E">
        <w:rPr>
          <w:rStyle w:val="CodeChar"/>
        </w:rPr>
        <w:t>totalServiceMoney</w:t>
      </w:r>
      <w:r w:rsidR="000C0EEA">
        <w:t>.</w:t>
      </w:r>
    </w:p>
    <w:p w:rsidR="00C12A1E" w:rsidRDefault="00C12A1E" w:rsidP="00C12A1E">
      <w:r>
        <w:t xml:space="preserve">Then you should return a </w:t>
      </w:r>
      <w:r w:rsidRPr="00AE2791">
        <w:rPr>
          <w:b/>
        </w:rPr>
        <w:t>string</w:t>
      </w:r>
      <w:r>
        <w:t>, in the following format:</w:t>
      </w:r>
    </w:p>
    <w:p w:rsidR="00C12A1E" w:rsidRDefault="00CD2C29" w:rsidP="003F5A71">
      <w:r>
        <w:t>"</w:t>
      </w:r>
      <w:r w:rsidRPr="00DD69B1">
        <w:rPr>
          <w:rStyle w:val="CodeChar"/>
        </w:rPr>
        <w:t>We hope you enjoyed your time here, Mr./Mrs. {clientName}. The total amount of money you have to pay is {totalMoney</w:t>
      </w:r>
      <w:r w:rsidR="00984062">
        <w:rPr>
          <w:rStyle w:val="CodeChar"/>
        </w:rPr>
        <w:t xml:space="preserve"> + totalServiceMoney</w:t>
      </w:r>
      <w:r w:rsidRPr="00DD69B1">
        <w:rPr>
          <w:rStyle w:val="CodeChar"/>
        </w:rPr>
        <w:t>} BGN.</w:t>
      </w:r>
      <w:r w:rsidR="001723DF">
        <w:rPr>
          <w:rStyle w:val="CodeChar"/>
        </w:rPr>
        <w:t xml:space="preserve"> </w:t>
      </w:r>
      <w:r w:rsidR="001978D9" w:rsidRPr="001978D9">
        <w:rPr>
          <w:rStyle w:val="CodeChar"/>
        </w:rPr>
        <w:t>You have used additional room services, costing {</w:t>
      </w:r>
      <w:r w:rsidR="00FF6F92">
        <w:rPr>
          <w:rStyle w:val="CodeChar"/>
        </w:rPr>
        <w:t>totalServiceMoney</w:t>
      </w:r>
      <w:r w:rsidR="001978D9" w:rsidRPr="001978D9">
        <w:rPr>
          <w:rStyle w:val="CodeChar"/>
        </w:rPr>
        <w:t>}</w:t>
      </w:r>
      <w:r w:rsidR="00FF6F92">
        <w:rPr>
          <w:rStyle w:val="CodeChar"/>
        </w:rPr>
        <w:t xml:space="preserve"> BGN</w:t>
      </w:r>
      <w:r w:rsidR="001978D9" w:rsidRPr="001978D9">
        <w:rPr>
          <w:rStyle w:val="CodeChar"/>
        </w:rPr>
        <w:t>.</w:t>
      </w:r>
      <w:r>
        <w:t>"</w:t>
      </w:r>
    </w:p>
    <w:p w:rsidR="00F81D27" w:rsidRPr="00D10B3A" w:rsidRDefault="00F81D27" w:rsidP="003A2F0F">
      <w:pPr>
        <w:pStyle w:val="5"/>
      </w:pPr>
      <w:r>
        <w:t>Validations</w:t>
      </w:r>
    </w:p>
    <w:p w:rsidR="00F80E30" w:rsidRPr="009620F9" w:rsidRDefault="00EC553C" w:rsidP="00F80E30">
      <w:pPr>
        <w:pStyle w:val="ac"/>
        <w:numPr>
          <w:ilvl w:val="0"/>
          <w:numId w:val="22"/>
        </w:numPr>
      </w:pPr>
      <w:r>
        <w:t xml:space="preserve">If </w:t>
      </w:r>
      <w:r>
        <w:rPr>
          <w:noProof/>
        </w:rPr>
        <w:t xml:space="preserve">the given </w:t>
      </w:r>
      <w:r w:rsidR="003620B1">
        <w:rPr>
          <w:rStyle w:val="CodeChar"/>
        </w:rPr>
        <w:t>currentBookingNumber</w:t>
      </w:r>
      <w:r w:rsidR="003620B1" w:rsidRPr="00F318B7">
        <w:t xml:space="preserve"> </w:t>
      </w:r>
      <w:r>
        <w:rPr>
          <w:noProof/>
        </w:rPr>
        <w:t xml:space="preserve">is </w:t>
      </w:r>
      <w:r w:rsidRPr="00791FAF">
        <w:rPr>
          <w:b/>
          <w:noProof/>
        </w:rPr>
        <w:t>in</w:t>
      </w:r>
      <w:r w:rsidRPr="001324DF">
        <w:rPr>
          <w:b/>
          <w:noProof/>
        </w:rPr>
        <w:t>valid</w:t>
      </w:r>
      <w:r>
        <w:rPr>
          <w:b/>
          <w:noProof/>
        </w:rPr>
        <w:t xml:space="preserve"> </w:t>
      </w:r>
      <w:r w:rsidRPr="00277E86">
        <w:rPr>
          <w:bCs/>
          <w:noProof/>
        </w:rPr>
        <w:t>(</w:t>
      </w:r>
      <w:r w:rsidR="009700D0">
        <w:rPr>
          <w:b/>
          <w:noProof/>
        </w:rPr>
        <w:t>non-existent</w:t>
      </w:r>
      <w:r w:rsidRPr="00277E86">
        <w:rPr>
          <w:bCs/>
          <w:noProof/>
        </w:rPr>
        <w:t>)</w:t>
      </w:r>
      <w:r>
        <w:rPr>
          <w:b/>
          <w:noProof/>
        </w:rPr>
        <w:br/>
      </w:r>
      <w:r w:rsidRPr="00EF6FF8">
        <w:rPr>
          <w:bCs/>
          <w:noProof/>
        </w:rPr>
        <w:t>return</w:t>
      </w:r>
      <w:r>
        <w:rPr>
          <w:noProof/>
        </w:rPr>
        <w:t xml:space="preserve"> the following </w:t>
      </w:r>
      <w:r w:rsidRPr="00EF6FF8">
        <w:rPr>
          <w:bCs/>
          <w:noProof/>
        </w:rPr>
        <w:t>string</w:t>
      </w:r>
      <w:r>
        <w:rPr>
          <w:noProof/>
        </w:rPr>
        <w:t>:</w:t>
      </w:r>
      <w:r>
        <w:br/>
        <w:t>"</w:t>
      </w:r>
      <w:r>
        <w:rPr>
          <w:rStyle w:val="CodeChar"/>
        </w:rPr>
        <w:t xml:space="preserve">The </w:t>
      </w:r>
      <w:r w:rsidR="003A373B">
        <w:rPr>
          <w:rStyle w:val="CodeChar"/>
        </w:rPr>
        <w:t>booking</w:t>
      </w:r>
      <w:r w:rsidRPr="00EF6FF8">
        <w:rPr>
          <w:rStyle w:val="CodeChar"/>
        </w:rPr>
        <w:t xml:space="preserve"> {</w:t>
      </w:r>
      <w:r w:rsidR="008E10DA">
        <w:rPr>
          <w:rStyle w:val="CodeChar"/>
        </w:rPr>
        <w:t>currentBookingNumber</w:t>
      </w:r>
      <w:r w:rsidRPr="00EF6FF8">
        <w:rPr>
          <w:rStyle w:val="CodeChar"/>
        </w:rPr>
        <w:t>}</w:t>
      </w:r>
      <w:r>
        <w:rPr>
          <w:rStyle w:val="CodeChar"/>
        </w:rPr>
        <w:t xml:space="preserve"> is invalid.</w:t>
      </w:r>
      <w:r>
        <w:t>"</w:t>
      </w:r>
    </w:p>
    <w:p w:rsidR="001F62A0" w:rsidRPr="00B26115" w:rsidRDefault="00E81326" w:rsidP="00B26115">
      <w:pPr>
        <w:pStyle w:val="4"/>
        <w:rPr>
          <w:rStyle w:val="40"/>
          <w:b/>
          <w:iCs/>
          <w:noProof/>
        </w:rPr>
      </w:pPr>
      <w:r>
        <w:rPr>
          <w:rStyle w:val="40"/>
          <w:b/>
          <w:iCs/>
          <w:noProof/>
        </w:rPr>
        <w:t>report</w:t>
      </w:r>
      <w:r w:rsidR="001F62A0" w:rsidRPr="00B26115">
        <w:rPr>
          <w:rStyle w:val="40"/>
          <w:b/>
          <w:iCs/>
          <w:noProof/>
        </w:rPr>
        <w:t>()</w:t>
      </w:r>
    </w:p>
    <w:p w:rsidR="00D80E7B" w:rsidRDefault="00F87CDA" w:rsidP="0084380B">
      <w:pPr>
        <w:rPr>
          <w:rStyle w:val="40"/>
          <w:rFonts w:eastAsiaTheme="minorHAnsi" w:cstheme="minorBidi"/>
          <w:b w:val="0"/>
          <w:iCs w:val="0"/>
          <w:color w:val="auto"/>
          <w:sz w:val="22"/>
        </w:rPr>
      </w:pPr>
      <w:r w:rsidRPr="0084380B">
        <w:rPr>
          <w:rStyle w:val="40"/>
          <w:rFonts w:eastAsiaTheme="minorHAnsi" w:cstheme="minorBidi"/>
          <w:b w:val="0"/>
          <w:iCs w:val="0"/>
          <w:color w:val="auto"/>
          <w:sz w:val="22"/>
        </w:rPr>
        <w:t xml:space="preserve">This function represents the </w:t>
      </w:r>
      <w:r w:rsidR="00B875ED" w:rsidRPr="0084380B">
        <w:rPr>
          <w:rStyle w:val="40"/>
          <w:rFonts w:eastAsiaTheme="minorHAnsi" w:cstheme="minorBidi"/>
          <w:b w:val="0"/>
          <w:iCs w:val="0"/>
          <w:color w:val="auto"/>
          <w:sz w:val="22"/>
        </w:rPr>
        <w:t xml:space="preserve">hotel's </w:t>
      </w:r>
      <w:r w:rsidRPr="0084380B">
        <w:rPr>
          <w:rStyle w:val="40"/>
          <w:rFonts w:eastAsiaTheme="minorHAnsi" w:cstheme="minorBidi"/>
          <w:b w:val="0"/>
          <w:iCs w:val="0"/>
          <w:color w:val="auto"/>
          <w:sz w:val="22"/>
        </w:rPr>
        <w:t xml:space="preserve">"database". </w:t>
      </w:r>
      <w:r w:rsidR="00283DE6" w:rsidRPr="0084380B">
        <w:rPr>
          <w:rStyle w:val="40"/>
          <w:rFonts w:eastAsiaTheme="minorHAnsi" w:cstheme="minorBidi"/>
          <w:b w:val="0"/>
          <w:iCs w:val="0"/>
          <w:color w:val="auto"/>
          <w:sz w:val="22"/>
        </w:rPr>
        <w:t xml:space="preserve">Prints </w:t>
      </w:r>
      <w:r w:rsidR="00283DE6" w:rsidRPr="0084380B">
        <w:rPr>
          <w:rStyle w:val="40"/>
          <w:rFonts w:eastAsiaTheme="minorHAnsi" w:cstheme="minorBidi"/>
          <w:iCs w:val="0"/>
          <w:color w:val="auto"/>
          <w:sz w:val="22"/>
        </w:rPr>
        <w:t>information</w:t>
      </w:r>
      <w:r w:rsidR="00283DE6" w:rsidRPr="0084380B">
        <w:rPr>
          <w:rStyle w:val="40"/>
          <w:rFonts w:eastAsiaTheme="minorHAnsi" w:cstheme="minorBidi"/>
          <w:b w:val="0"/>
          <w:iCs w:val="0"/>
          <w:color w:val="auto"/>
          <w:sz w:val="22"/>
        </w:rPr>
        <w:t xml:space="preserve"> about </w:t>
      </w:r>
      <w:r w:rsidR="00283DE6" w:rsidRPr="0084380B">
        <w:rPr>
          <w:rStyle w:val="40"/>
          <w:rFonts w:eastAsiaTheme="minorHAnsi" w:cstheme="minorBidi"/>
          <w:iCs w:val="0"/>
          <w:color w:val="auto"/>
          <w:sz w:val="22"/>
        </w:rPr>
        <w:t>each</w:t>
      </w:r>
      <w:r w:rsidR="00283DE6" w:rsidRPr="0084380B">
        <w:rPr>
          <w:rStyle w:val="40"/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="00524B78">
        <w:rPr>
          <w:rStyle w:val="40"/>
          <w:rFonts w:eastAsiaTheme="minorHAnsi" w:cstheme="minorBidi"/>
          <w:iCs w:val="0"/>
          <w:color w:val="auto"/>
          <w:sz w:val="22"/>
        </w:rPr>
        <w:t>booking</w:t>
      </w:r>
      <w:r w:rsidR="003F27C5">
        <w:rPr>
          <w:rStyle w:val="40"/>
          <w:rFonts w:eastAsiaTheme="minorHAnsi" w:cstheme="minorBidi"/>
          <w:b w:val="0"/>
          <w:iCs w:val="0"/>
          <w:color w:val="auto"/>
          <w:sz w:val="22"/>
        </w:rPr>
        <w:t>.</w:t>
      </w:r>
    </w:p>
    <w:p w:rsidR="003F27C5" w:rsidRDefault="003F27C5" w:rsidP="0084380B">
      <w:pPr>
        <w:rPr>
          <w:rStyle w:val="40"/>
          <w:rFonts w:eastAsiaTheme="minorHAnsi" w:cstheme="minorBidi"/>
          <w:b w:val="0"/>
          <w:iCs w:val="0"/>
          <w:color w:val="auto"/>
          <w:sz w:val="22"/>
        </w:rPr>
      </w:pPr>
      <w:r>
        <w:rPr>
          <w:rStyle w:val="40"/>
          <w:rFonts w:eastAsiaTheme="minorHAnsi" w:cstheme="minorBidi"/>
          <w:b w:val="0"/>
          <w:iCs w:val="0"/>
          <w:color w:val="auto"/>
          <w:sz w:val="22"/>
        </w:rPr>
        <w:t>The information should be presented in the following format:</w:t>
      </w:r>
    </w:p>
    <w:p w:rsidR="0091341C" w:rsidRDefault="0091341C" w:rsidP="00E636F9">
      <w:pPr>
        <w:rPr>
          <w:rStyle w:val="40"/>
          <w:rFonts w:eastAsiaTheme="minorHAnsi" w:cstheme="minorBidi"/>
          <w:b w:val="0"/>
          <w:iCs w:val="0"/>
          <w:color w:val="auto"/>
          <w:sz w:val="22"/>
        </w:rPr>
      </w:pPr>
      <w:r w:rsidRPr="00E636F9">
        <w:rPr>
          <w:rStyle w:val="40"/>
          <w:rFonts w:ascii="Consolas" w:eastAsiaTheme="minorHAnsi" w:hAnsi="Consolas" w:cstheme="minorBidi"/>
          <w:b w:val="0"/>
          <w:iCs w:val="0"/>
          <w:color w:val="auto"/>
          <w:sz w:val="22"/>
        </w:rPr>
        <w:t>"</w:t>
      </w:r>
      <w:r w:rsidRPr="00330762">
        <w:rPr>
          <w:rStyle w:val="CodeChar"/>
        </w:rPr>
        <w:t>{</w:t>
      </w:r>
      <w:r w:rsidRPr="00DF19E5">
        <w:rPr>
          <w:rStyle w:val="CodeChar"/>
          <w:lang w:val="bg-BG"/>
        </w:rPr>
        <w:t>hotelName.toUpperCase()}</w:t>
      </w:r>
      <w:r w:rsidRPr="00330762">
        <w:rPr>
          <w:rStyle w:val="CodeChar"/>
        </w:rPr>
        <w:t xml:space="preserve"> DATABASE:</w:t>
      </w:r>
      <w:r w:rsidRPr="00E636F9">
        <w:rPr>
          <w:rStyle w:val="40"/>
          <w:rFonts w:eastAsiaTheme="minorHAnsi" w:cstheme="minorBidi"/>
          <w:b w:val="0"/>
          <w:iCs w:val="0"/>
          <w:color w:val="auto"/>
          <w:sz w:val="22"/>
        </w:rPr>
        <w:br/>
      </w:r>
      <w:r w:rsidRPr="00AB253E">
        <w:rPr>
          <w:rStyle w:val="CodeChar"/>
        </w:rPr>
        <w:t>--------------------</w:t>
      </w:r>
      <w:r w:rsidRPr="00E636F9">
        <w:rPr>
          <w:rStyle w:val="40"/>
          <w:rFonts w:eastAsiaTheme="minorHAnsi" w:cstheme="minorBidi"/>
          <w:b w:val="0"/>
          <w:iCs w:val="0"/>
          <w:color w:val="auto"/>
          <w:sz w:val="22"/>
        </w:rPr>
        <w:t xml:space="preserve"> (</w:t>
      </w:r>
      <w:r w:rsidRPr="00E636F9">
        <w:rPr>
          <w:rStyle w:val="40"/>
          <w:rFonts w:eastAsiaTheme="minorHAnsi" w:cstheme="minorBidi"/>
          <w:b w:val="0"/>
          <w:i/>
          <w:iCs w:val="0"/>
          <w:color w:val="auto"/>
          <w:sz w:val="22"/>
        </w:rPr>
        <w:t xml:space="preserve">separate the header and </w:t>
      </w:r>
      <w:r w:rsidR="004E7F93">
        <w:rPr>
          <w:rStyle w:val="40"/>
          <w:rFonts w:eastAsiaTheme="minorHAnsi" w:cstheme="minorBidi"/>
          <w:b w:val="0"/>
          <w:i/>
          <w:iCs w:val="0"/>
          <w:color w:val="auto"/>
          <w:sz w:val="22"/>
        </w:rPr>
        <w:t>bookings</w:t>
      </w:r>
      <w:r w:rsidRPr="00E636F9">
        <w:rPr>
          <w:rStyle w:val="40"/>
          <w:rFonts w:eastAsiaTheme="minorHAnsi" w:cstheme="minorBidi"/>
          <w:b w:val="0"/>
          <w:i/>
          <w:iCs w:val="0"/>
          <w:color w:val="auto"/>
          <w:sz w:val="22"/>
        </w:rPr>
        <w:t xml:space="preserve"> information</w:t>
      </w:r>
      <w:r w:rsidR="00DA09C6">
        <w:rPr>
          <w:rStyle w:val="40"/>
          <w:rFonts w:eastAsiaTheme="minorHAnsi" w:cstheme="minorBidi"/>
          <w:b w:val="0"/>
          <w:iCs w:val="0"/>
          <w:color w:val="auto"/>
          <w:sz w:val="22"/>
        </w:rPr>
        <w:t xml:space="preserve"> - </w:t>
      </w:r>
      <w:r w:rsidRPr="00E636F9">
        <w:rPr>
          <w:rStyle w:val="40"/>
          <w:rFonts w:eastAsiaTheme="minorHAnsi" w:cstheme="minorBidi"/>
          <w:b w:val="0"/>
          <w:iCs w:val="0"/>
          <w:color w:val="auto"/>
          <w:sz w:val="22"/>
        </w:rPr>
        <w:t>20 dashes</w:t>
      </w:r>
      <w:r w:rsidR="00DA09C6">
        <w:rPr>
          <w:rStyle w:val="40"/>
          <w:rFonts w:eastAsiaTheme="minorHAnsi" w:cstheme="minorBidi"/>
          <w:b w:val="0"/>
          <w:iCs w:val="0"/>
          <w:color w:val="auto"/>
          <w:sz w:val="22"/>
        </w:rPr>
        <w:t>)</w:t>
      </w:r>
      <w:r w:rsidRPr="00E636F9">
        <w:rPr>
          <w:rStyle w:val="40"/>
          <w:rFonts w:eastAsiaTheme="minorHAnsi" w:cstheme="minorBidi"/>
          <w:b w:val="0"/>
          <w:iCs w:val="0"/>
          <w:color w:val="auto"/>
          <w:sz w:val="22"/>
        </w:rPr>
        <w:br/>
      </w:r>
      <w:r w:rsidR="00257025">
        <w:rPr>
          <w:rStyle w:val="CodeChar"/>
        </w:rPr>
        <w:t>bookingNumber – {bookingNumber}</w:t>
      </w:r>
      <w:r w:rsidR="00257025">
        <w:rPr>
          <w:rStyle w:val="CodeChar"/>
        </w:rPr>
        <w:br/>
      </w:r>
      <w:r w:rsidRPr="00DD623B">
        <w:rPr>
          <w:rStyle w:val="CodeChar"/>
        </w:rPr>
        <w:t>clientName – {clientName}</w:t>
      </w:r>
      <w:r w:rsidRPr="00DD623B">
        <w:rPr>
          <w:rStyle w:val="CodeChar"/>
        </w:rPr>
        <w:br/>
        <w:t>roomType – {roomType}</w:t>
      </w:r>
      <w:r w:rsidRPr="00DD623B">
        <w:rPr>
          <w:rStyle w:val="CodeChar"/>
        </w:rPr>
        <w:br/>
        <w:t>nights – {nights}</w:t>
      </w:r>
      <w:r w:rsidRPr="00E636F9">
        <w:rPr>
          <w:rStyle w:val="40"/>
          <w:rFonts w:ascii="Consolas" w:eastAsiaTheme="minorHAnsi" w:hAnsi="Consolas" w:cstheme="minorBidi"/>
          <w:b w:val="0"/>
          <w:iCs w:val="0"/>
          <w:color w:val="auto"/>
          <w:sz w:val="22"/>
        </w:rPr>
        <w:br/>
      </w:r>
      <w:r w:rsidRPr="00EA6FA2">
        <w:rPr>
          <w:rStyle w:val="CodeChar"/>
        </w:rPr>
        <w:t>services</w:t>
      </w:r>
      <w:r w:rsidR="000F5CDA">
        <w:rPr>
          <w:rStyle w:val="CodeChar"/>
        </w:rPr>
        <w:t>:</w:t>
      </w:r>
      <w:bookmarkStart w:id="0" w:name="_GoBack"/>
      <w:bookmarkEnd w:id="0"/>
      <w:r w:rsidRPr="00EA6FA2">
        <w:rPr>
          <w:rStyle w:val="CodeChar"/>
        </w:rPr>
        <w:t xml:space="preserve"> {services}</w:t>
      </w:r>
      <w:r w:rsidRPr="00E636F9">
        <w:rPr>
          <w:rStyle w:val="40"/>
          <w:rFonts w:ascii="Consolas" w:eastAsiaTheme="minorHAnsi" w:hAnsi="Consolas" w:cstheme="minorBidi"/>
          <w:b w:val="0"/>
          <w:iCs w:val="0"/>
          <w:color w:val="auto"/>
          <w:sz w:val="22"/>
        </w:rPr>
        <w:t xml:space="preserve"> </w:t>
      </w:r>
      <w:r w:rsidRPr="00370662">
        <w:rPr>
          <w:rStyle w:val="40"/>
          <w:rFonts w:eastAsiaTheme="minorHAnsi" w:cstheme="minorHAnsi"/>
          <w:b w:val="0"/>
          <w:iCs w:val="0"/>
          <w:color w:val="auto"/>
          <w:sz w:val="22"/>
        </w:rPr>
        <w:t xml:space="preserve">(Optional. Only for those </w:t>
      </w:r>
      <w:r w:rsidR="00781F49">
        <w:rPr>
          <w:rStyle w:val="40"/>
          <w:rFonts w:eastAsiaTheme="minorHAnsi" w:cstheme="minorHAnsi"/>
          <w:b w:val="0"/>
          <w:iCs w:val="0"/>
          <w:color w:val="auto"/>
          <w:sz w:val="22"/>
        </w:rPr>
        <w:t>bookings</w:t>
      </w:r>
      <w:r w:rsidRPr="00370662">
        <w:rPr>
          <w:rStyle w:val="40"/>
          <w:rFonts w:eastAsiaTheme="minorHAnsi" w:cstheme="minorHAnsi"/>
          <w:b w:val="0"/>
          <w:iCs w:val="0"/>
          <w:color w:val="auto"/>
          <w:sz w:val="22"/>
        </w:rPr>
        <w:t xml:space="preserve"> who have used room services</w:t>
      </w:r>
      <w:r w:rsidR="001572D8">
        <w:rPr>
          <w:rStyle w:val="40"/>
          <w:rFonts w:eastAsiaTheme="minorHAnsi" w:cstheme="minorHAnsi"/>
          <w:b w:val="0"/>
          <w:iCs w:val="0"/>
          <w:color w:val="auto"/>
          <w:sz w:val="22"/>
        </w:rPr>
        <w:t xml:space="preserve">. The </w:t>
      </w:r>
      <w:r w:rsidR="001572D8" w:rsidRPr="00973B70">
        <w:rPr>
          <w:rStyle w:val="40"/>
          <w:rFonts w:eastAsiaTheme="minorHAnsi" w:cstheme="minorHAnsi"/>
          <w:bCs/>
          <w:iCs w:val="0"/>
          <w:color w:val="auto"/>
          <w:sz w:val="22"/>
        </w:rPr>
        <w:t>services</w:t>
      </w:r>
      <w:r w:rsidR="001572D8">
        <w:rPr>
          <w:rStyle w:val="40"/>
          <w:rFonts w:eastAsiaTheme="minorHAnsi" w:cstheme="minorHAnsi"/>
          <w:b w:val="0"/>
          <w:iCs w:val="0"/>
          <w:color w:val="auto"/>
          <w:sz w:val="22"/>
        </w:rPr>
        <w:t xml:space="preserve"> should be </w:t>
      </w:r>
      <w:r w:rsidR="001572D8" w:rsidRPr="00E03160">
        <w:rPr>
          <w:rStyle w:val="40"/>
          <w:rFonts w:eastAsiaTheme="minorHAnsi" w:cstheme="minorHAnsi"/>
          <w:bCs/>
          <w:iCs w:val="0"/>
          <w:color w:val="auto"/>
          <w:sz w:val="22"/>
        </w:rPr>
        <w:t>joined</w:t>
      </w:r>
      <w:r w:rsidR="001572D8">
        <w:rPr>
          <w:rStyle w:val="40"/>
          <w:rFonts w:eastAsiaTheme="minorHAnsi" w:cstheme="minorHAnsi"/>
          <w:b w:val="0"/>
          <w:iCs w:val="0"/>
          <w:color w:val="auto"/>
          <w:sz w:val="22"/>
        </w:rPr>
        <w:t xml:space="preserve"> with a </w:t>
      </w:r>
      <w:r w:rsidR="001572D8" w:rsidRPr="00E03160">
        <w:rPr>
          <w:rStyle w:val="40"/>
          <w:rFonts w:eastAsiaTheme="minorHAnsi" w:cstheme="minorHAnsi"/>
          <w:bCs/>
          <w:iCs w:val="0"/>
          <w:color w:val="auto"/>
          <w:sz w:val="22"/>
        </w:rPr>
        <w:t>comma</w:t>
      </w:r>
      <w:r w:rsidR="001572D8">
        <w:rPr>
          <w:rStyle w:val="40"/>
          <w:rFonts w:eastAsiaTheme="minorHAnsi" w:cstheme="minorHAnsi"/>
          <w:b w:val="0"/>
          <w:iCs w:val="0"/>
          <w:color w:val="auto"/>
          <w:sz w:val="22"/>
        </w:rPr>
        <w:t xml:space="preserve"> and a </w:t>
      </w:r>
      <w:r w:rsidR="001572D8" w:rsidRPr="00E03160">
        <w:rPr>
          <w:rStyle w:val="40"/>
          <w:rFonts w:eastAsiaTheme="minorHAnsi" w:cstheme="minorHAnsi"/>
          <w:bCs/>
          <w:iCs w:val="0"/>
          <w:color w:val="auto"/>
          <w:sz w:val="22"/>
        </w:rPr>
        <w:t>space</w:t>
      </w:r>
      <w:r w:rsidR="003E6D14">
        <w:rPr>
          <w:rStyle w:val="40"/>
          <w:rFonts w:eastAsiaTheme="minorHAnsi" w:cstheme="minorHAnsi"/>
          <w:b w:val="0"/>
          <w:iCs w:val="0"/>
          <w:color w:val="auto"/>
          <w:sz w:val="22"/>
        </w:rPr>
        <w:t>.</w:t>
      </w:r>
      <w:r w:rsidRPr="00370662">
        <w:rPr>
          <w:rStyle w:val="40"/>
          <w:rFonts w:eastAsiaTheme="minorHAnsi" w:cstheme="minorHAnsi"/>
          <w:b w:val="0"/>
          <w:iCs w:val="0"/>
          <w:color w:val="auto"/>
          <w:sz w:val="22"/>
        </w:rPr>
        <w:t>)</w:t>
      </w:r>
      <w:r w:rsidRPr="00E636F9">
        <w:rPr>
          <w:rStyle w:val="40"/>
          <w:rFonts w:eastAsiaTheme="minorHAnsi" w:cstheme="minorBidi"/>
          <w:b w:val="0"/>
          <w:iCs w:val="0"/>
          <w:color w:val="auto"/>
          <w:sz w:val="22"/>
        </w:rPr>
        <w:br/>
      </w:r>
      <w:r w:rsidRPr="005B1E00">
        <w:rPr>
          <w:rStyle w:val="CodeChar"/>
        </w:rPr>
        <w:t xml:space="preserve">---------- </w:t>
      </w:r>
      <w:r w:rsidRPr="00E636F9">
        <w:rPr>
          <w:rStyle w:val="40"/>
          <w:rFonts w:eastAsiaTheme="minorHAnsi" w:cstheme="minorBidi"/>
          <w:b w:val="0"/>
          <w:iCs w:val="0"/>
          <w:color w:val="auto"/>
          <w:sz w:val="22"/>
        </w:rPr>
        <w:t>(</w:t>
      </w:r>
      <w:r w:rsidR="00707495">
        <w:rPr>
          <w:rStyle w:val="40"/>
          <w:rFonts w:eastAsiaTheme="minorHAnsi" w:cstheme="minorBidi"/>
          <w:b w:val="0"/>
          <w:i/>
          <w:iCs w:val="0"/>
          <w:color w:val="auto"/>
          <w:sz w:val="22"/>
        </w:rPr>
        <w:t>booking</w:t>
      </w:r>
      <w:r w:rsidRPr="00E636F9">
        <w:rPr>
          <w:rStyle w:val="40"/>
          <w:rFonts w:eastAsiaTheme="minorHAnsi" w:cstheme="minorBidi"/>
          <w:b w:val="0"/>
          <w:i/>
          <w:iCs w:val="0"/>
          <w:color w:val="auto"/>
          <w:sz w:val="22"/>
        </w:rPr>
        <w:t xml:space="preserve"> separator</w:t>
      </w:r>
      <w:r w:rsidR="00E02BB8">
        <w:rPr>
          <w:rStyle w:val="40"/>
          <w:rFonts w:eastAsiaTheme="minorHAnsi" w:cstheme="minorBidi"/>
          <w:b w:val="0"/>
          <w:iCs w:val="0"/>
          <w:color w:val="auto"/>
          <w:sz w:val="22"/>
        </w:rPr>
        <w:t xml:space="preserve"> - </w:t>
      </w:r>
      <w:r w:rsidRPr="00E636F9">
        <w:rPr>
          <w:rStyle w:val="40"/>
          <w:rFonts w:eastAsiaTheme="minorHAnsi" w:cstheme="minorBidi"/>
          <w:b w:val="0"/>
          <w:iCs w:val="0"/>
          <w:color w:val="auto"/>
          <w:sz w:val="22"/>
        </w:rPr>
        <w:t>10 dashes</w:t>
      </w:r>
      <w:r w:rsidR="00E02BB8">
        <w:rPr>
          <w:rStyle w:val="40"/>
          <w:rFonts w:eastAsiaTheme="minorHAnsi" w:cstheme="minorBidi"/>
          <w:b w:val="0"/>
          <w:iCs w:val="0"/>
          <w:color w:val="auto"/>
          <w:sz w:val="22"/>
        </w:rPr>
        <w:t>)</w:t>
      </w:r>
    </w:p>
    <w:p w:rsidR="00820E97" w:rsidRPr="00E636F9" w:rsidRDefault="00E5312D" w:rsidP="00D926F7">
      <w:pPr>
        <w:rPr>
          <w:rStyle w:val="40"/>
          <w:rFonts w:eastAsiaTheme="minorHAnsi" w:cstheme="minorBidi"/>
          <w:b w:val="0"/>
          <w:iCs w:val="0"/>
          <w:color w:val="auto"/>
          <w:sz w:val="22"/>
        </w:rPr>
      </w:pPr>
      <w:r>
        <w:rPr>
          <w:rStyle w:val="40"/>
          <w:rFonts w:eastAsiaTheme="minorHAnsi" w:cstheme="minorBidi"/>
          <w:b w:val="0"/>
          <w:iCs w:val="0"/>
          <w:color w:val="auto"/>
          <w:sz w:val="22"/>
        </w:rPr>
        <w:t>...</w:t>
      </w:r>
    </w:p>
    <w:p w:rsidR="003F27C5" w:rsidRPr="000E5747" w:rsidRDefault="00A20F48" w:rsidP="000E5747">
      <w:pPr>
        <w:pStyle w:val="5"/>
        <w:rPr>
          <w:rStyle w:val="40"/>
          <w:b/>
          <w:iCs w:val="0"/>
          <w:color w:val="B2500E"/>
          <w:sz w:val="22"/>
        </w:rPr>
      </w:pPr>
      <w:r w:rsidRPr="000E5747">
        <w:rPr>
          <w:rStyle w:val="40"/>
          <w:b/>
          <w:iCs w:val="0"/>
          <w:color w:val="B2500E"/>
          <w:sz w:val="22"/>
        </w:rPr>
        <w:t>Validations</w:t>
      </w:r>
    </w:p>
    <w:p w:rsidR="00D22AFE" w:rsidRPr="00D65679" w:rsidRDefault="00B875ED" w:rsidP="00BE28D3">
      <w:pPr>
        <w:pStyle w:val="ac"/>
        <w:numPr>
          <w:ilvl w:val="0"/>
          <w:numId w:val="2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40"/>
          <w:rFonts w:eastAsiaTheme="minorHAnsi" w:cstheme="minorBidi"/>
          <w:b w:val="0"/>
          <w:iCs w:val="0"/>
          <w:color w:val="auto"/>
          <w:sz w:val="22"/>
        </w:rPr>
        <w:t xml:space="preserve">If </w:t>
      </w:r>
      <w:r w:rsidR="008A2C03">
        <w:rPr>
          <w:rStyle w:val="40"/>
          <w:rFonts w:eastAsiaTheme="minorHAnsi" w:cstheme="minorBidi"/>
          <w:b w:val="0"/>
          <w:iCs w:val="0"/>
          <w:color w:val="auto"/>
          <w:sz w:val="22"/>
        </w:rPr>
        <w:t>there are no bookings</w:t>
      </w:r>
      <w:r>
        <w:rPr>
          <w:rStyle w:val="40"/>
          <w:rFonts w:eastAsiaTheme="minorHAnsi" w:cstheme="minorBidi"/>
          <w:b w:val="0"/>
          <w:iCs w:val="0"/>
          <w:color w:val="auto"/>
          <w:sz w:val="22"/>
        </w:rPr>
        <w:t xml:space="preserve">, </w:t>
      </w:r>
      <w:r>
        <w:rPr>
          <w:rStyle w:val="40"/>
          <w:rFonts w:eastAsiaTheme="minorHAnsi" w:cstheme="minorBidi"/>
          <w:iCs w:val="0"/>
          <w:color w:val="auto"/>
          <w:sz w:val="22"/>
        </w:rPr>
        <w:t xml:space="preserve">return </w:t>
      </w:r>
      <w:r>
        <w:rPr>
          <w:rStyle w:val="40"/>
          <w:rFonts w:eastAsiaTheme="minorHAnsi" w:cstheme="minorBidi"/>
          <w:b w:val="0"/>
          <w:iCs w:val="0"/>
          <w:color w:val="auto"/>
          <w:sz w:val="22"/>
        </w:rPr>
        <w:t xml:space="preserve">the following </w:t>
      </w:r>
      <w:r>
        <w:rPr>
          <w:rStyle w:val="40"/>
          <w:rFonts w:eastAsiaTheme="minorHAnsi" w:cstheme="minorBidi"/>
          <w:iCs w:val="0"/>
          <w:color w:val="auto"/>
          <w:sz w:val="22"/>
        </w:rPr>
        <w:t>string:</w:t>
      </w:r>
      <w:r>
        <w:rPr>
          <w:rStyle w:val="40"/>
          <w:rFonts w:eastAsiaTheme="minorHAnsi" w:cstheme="minorBidi"/>
          <w:iCs w:val="0"/>
          <w:color w:val="auto"/>
          <w:sz w:val="22"/>
        </w:rPr>
        <w:br/>
      </w:r>
      <w:r>
        <w:rPr>
          <w:rStyle w:val="40"/>
          <w:rFonts w:eastAsiaTheme="minorHAnsi" w:cstheme="minorBidi"/>
          <w:b w:val="0"/>
          <w:iCs w:val="0"/>
          <w:color w:val="auto"/>
          <w:sz w:val="22"/>
        </w:rPr>
        <w:t>"</w:t>
      </w:r>
      <w:r w:rsidR="00D22AFE" w:rsidRPr="00330762">
        <w:rPr>
          <w:rStyle w:val="CodeChar"/>
        </w:rPr>
        <w:t>{</w:t>
      </w:r>
      <w:r w:rsidR="00D22AFE" w:rsidRPr="00DF19E5">
        <w:rPr>
          <w:rStyle w:val="CodeChar"/>
          <w:lang w:val="bg-BG"/>
        </w:rPr>
        <w:t>hotelName.toUpperCase()}</w:t>
      </w:r>
      <w:r w:rsidR="00D22AFE" w:rsidRPr="00330762">
        <w:rPr>
          <w:rStyle w:val="CodeChar"/>
        </w:rPr>
        <w:t xml:space="preserve"> DATABASE:</w:t>
      </w:r>
    </w:p>
    <w:p w:rsidR="00D65679" w:rsidRDefault="00D65679" w:rsidP="00D65679">
      <w:pPr>
        <w:pStyle w:val="ac"/>
        <w:rPr>
          <w:rStyle w:val="40"/>
          <w:rFonts w:eastAsiaTheme="minorHAnsi" w:cstheme="minorBidi"/>
          <w:b w:val="0"/>
          <w:iCs w:val="0"/>
          <w:color w:val="auto"/>
          <w:sz w:val="22"/>
        </w:rPr>
      </w:pPr>
      <w:r>
        <w:rPr>
          <w:rStyle w:val="40"/>
          <w:rFonts w:eastAsiaTheme="minorHAnsi" w:cstheme="minorBidi"/>
          <w:b w:val="0"/>
          <w:iCs w:val="0"/>
          <w:color w:val="auto"/>
          <w:sz w:val="22"/>
        </w:rPr>
        <w:t xml:space="preserve">  </w:t>
      </w:r>
      <w:r w:rsidRPr="00AB253E">
        <w:rPr>
          <w:rStyle w:val="CodeChar"/>
        </w:rPr>
        <w:t>--------------------</w:t>
      </w:r>
      <w:r w:rsidRPr="00E636F9">
        <w:rPr>
          <w:rStyle w:val="40"/>
          <w:rFonts w:eastAsiaTheme="minorHAnsi" w:cstheme="minorBidi"/>
          <w:b w:val="0"/>
          <w:iCs w:val="0"/>
          <w:color w:val="auto"/>
          <w:sz w:val="22"/>
        </w:rPr>
        <w:t xml:space="preserve"> (</w:t>
      </w:r>
      <w:r w:rsidRPr="00E636F9">
        <w:rPr>
          <w:rStyle w:val="40"/>
          <w:rFonts w:eastAsiaTheme="minorHAnsi" w:cstheme="minorBidi"/>
          <w:b w:val="0"/>
          <w:i/>
          <w:iCs w:val="0"/>
          <w:color w:val="auto"/>
          <w:sz w:val="22"/>
        </w:rPr>
        <w:t xml:space="preserve">separate the header and </w:t>
      </w:r>
      <w:r>
        <w:rPr>
          <w:rStyle w:val="40"/>
          <w:rFonts w:eastAsiaTheme="minorHAnsi" w:cstheme="minorBidi"/>
          <w:b w:val="0"/>
          <w:i/>
          <w:iCs w:val="0"/>
          <w:color w:val="auto"/>
          <w:sz w:val="22"/>
        </w:rPr>
        <w:t>bookings</w:t>
      </w:r>
      <w:r w:rsidRPr="00E636F9">
        <w:rPr>
          <w:rStyle w:val="40"/>
          <w:rFonts w:eastAsiaTheme="minorHAnsi" w:cstheme="minorBidi"/>
          <w:b w:val="0"/>
          <w:i/>
          <w:iCs w:val="0"/>
          <w:color w:val="auto"/>
          <w:sz w:val="22"/>
        </w:rPr>
        <w:t xml:space="preserve"> information</w:t>
      </w:r>
      <w:r>
        <w:rPr>
          <w:rStyle w:val="40"/>
          <w:rFonts w:eastAsiaTheme="minorHAnsi" w:cstheme="minorBidi"/>
          <w:b w:val="0"/>
          <w:iCs w:val="0"/>
          <w:color w:val="auto"/>
          <w:sz w:val="22"/>
        </w:rPr>
        <w:t xml:space="preserve"> - </w:t>
      </w:r>
      <w:r w:rsidRPr="00E636F9">
        <w:rPr>
          <w:rStyle w:val="40"/>
          <w:rFonts w:eastAsiaTheme="minorHAnsi" w:cstheme="minorBidi"/>
          <w:b w:val="0"/>
          <w:iCs w:val="0"/>
          <w:color w:val="auto"/>
          <w:sz w:val="22"/>
        </w:rPr>
        <w:t>20 dashes</w:t>
      </w:r>
      <w:r>
        <w:rPr>
          <w:rStyle w:val="40"/>
          <w:rFonts w:eastAsiaTheme="minorHAnsi" w:cstheme="minorBidi"/>
          <w:b w:val="0"/>
          <w:iCs w:val="0"/>
          <w:color w:val="auto"/>
          <w:sz w:val="22"/>
        </w:rPr>
        <w:t>)</w:t>
      </w:r>
    </w:p>
    <w:p w:rsidR="005E19B8" w:rsidRDefault="00D22AFE" w:rsidP="00D22AFE">
      <w:pPr>
        <w:pStyle w:val="ac"/>
      </w:pPr>
      <w:r>
        <w:rPr>
          <w:rStyle w:val="CodeChar"/>
        </w:rPr>
        <w:t xml:space="preserve"> </w:t>
      </w:r>
      <w:r w:rsidR="00521699">
        <w:rPr>
          <w:rStyle w:val="CodeChar"/>
        </w:rPr>
        <w:t>There are currently no bookings</w:t>
      </w:r>
      <w:r w:rsidR="004F2FBA">
        <w:rPr>
          <w:rStyle w:val="CodeChar"/>
        </w:rPr>
        <w:t>.</w:t>
      </w:r>
      <w:r w:rsidR="00B875ED">
        <w:rPr>
          <w:rStyle w:val="40"/>
          <w:rFonts w:eastAsiaTheme="minorHAnsi" w:cstheme="minorBidi"/>
          <w:b w:val="0"/>
          <w:iCs w:val="0"/>
          <w:color w:val="auto"/>
          <w:sz w:val="22"/>
        </w:rPr>
        <w:t>"</w:t>
      </w:r>
    </w:p>
    <w:p w:rsidR="009801CC" w:rsidRDefault="00E3352E" w:rsidP="00E3352E">
      <w:pPr>
        <w:pStyle w:val="3"/>
      </w:pPr>
      <w:r>
        <w:lastRenderedPageBreak/>
        <w:t>Submission</w:t>
      </w:r>
    </w:p>
    <w:p w:rsidR="009620F9" w:rsidRDefault="009620F9" w:rsidP="009620F9">
      <w:r>
        <w:t xml:space="preserve">Submit only the </w:t>
      </w:r>
      <w:r w:rsidRPr="009620F9">
        <w:rPr>
          <w:b/>
        </w:rPr>
        <w:t>Hotel</w:t>
      </w:r>
      <w:r>
        <w:t xml:space="preserve"> </w:t>
      </w:r>
      <w:r w:rsidRPr="009620F9">
        <w:rPr>
          <w:b/>
        </w:rPr>
        <w:t>class</w:t>
      </w:r>
      <w:r>
        <w:t xml:space="preserve"> as </w:t>
      </w:r>
      <w:r w:rsidRPr="009620F9">
        <w:rPr>
          <w:b/>
        </w:rPr>
        <w:t>JavaScript</w:t>
      </w:r>
      <w:r>
        <w:t xml:space="preserve"> </w:t>
      </w:r>
      <w:r w:rsidRPr="009620F9">
        <w:rPr>
          <w:b/>
        </w:rPr>
        <w:t>code</w:t>
      </w:r>
      <w:r>
        <w:t>.</w:t>
      </w:r>
    </w:p>
    <w:p w:rsidR="0088094C" w:rsidRDefault="0088094C" w:rsidP="0088094C">
      <w:pPr>
        <w:pStyle w:val="3"/>
      </w:pPr>
      <w:r>
        <w:t>Constraints</w:t>
      </w:r>
    </w:p>
    <w:p w:rsidR="0088094C" w:rsidRPr="0088094C" w:rsidRDefault="0088094C" w:rsidP="0088094C">
      <w:pPr>
        <w:rPr>
          <w:b/>
        </w:rPr>
      </w:pPr>
      <w:r w:rsidRPr="0088094C">
        <w:rPr>
          <w:b/>
        </w:rPr>
        <w:t>The given capacity will greater or equal to 10.</w:t>
      </w:r>
    </w:p>
    <w:p w:rsidR="00206A46" w:rsidRPr="00433925" w:rsidRDefault="002F0E05" w:rsidP="00433925">
      <w:pPr>
        <w:pStyle w:val="3"/>
      </w:pPr>
      <w:r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8817"/>
      </w:tblGrid>
      <w:tr w:rsidR="009620F9" w:rsidRPr="00BA61CB" w:rsidTr="00DE3322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620F9" w:rsidRPr="00BA61CB" w:rsidRDefault="009620F9" w:rsidP="00DE3322">
            <w:pPr>
              <w:spacing w:line="240" w:lineRule="auto"/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9620F9" w:rsidRPr="006A05A3" w:rsidTr="00DE3322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1440BA" w:rsidRDefault="001440BA" w:rsidP="00EF081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let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 = </w:t>
            </w: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new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'HotUni'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96165A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bg-BG"/>
              </w:rPr>
              <w:t>10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:rsidR="001440BA" w:rsidRDefault="001440BA" w:rsidP="00EF081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</w:p>
          <w:p w:rsidR="00EF0818" w:rsidRPr="00EF0818" w:rsidRDefault="009273E4" w:rsidP="00EF081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console.log(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'Peter'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="002712D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single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</w:t>
            </w:r>
            <w:r w:rsidR="00436AF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  <w:p w:rsidR="00EF0818" w:rsidRPr="00EF0818" w:rsidRDefault="0053331D" w:rsidP="00EF081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console.log(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'Robert'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'double'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  <w:p w:rsidR="00AA445F" w:rsidRPr="00312A6B" w:rsidRDefault="002A43A6" w:rsidP="00312A6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console.log(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'Geroge'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="0003464D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maisonette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6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</w:t>
            </w:r>
            <w:r w:rsidR="00C614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</w:tc>
      </w:tr>
    </w:tbl>
    <w:p w:rsidR="009620F9" w:rsidRPr="00C6144B" w:rsidRDefault="009620F9" w:rsidP="009620F9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8817"/>
      </w:tblGrid>
      <w:tr w:rsidR="009620F9" w:rsidRPr="00BA61CB" w:rsidTr="00DE3322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620F9" w:rsidRPr="00BA61CB" w:rsidRDefault="009620F9" w:rsidP="00DE3322">
            <w:pPr>
              <w:spacing w:line="240" w:lineRule="auto"/>
              <w:jc w:val="center"/>
            </w:pPr>
            <w:r>
              <w:rPr>
                <w:b/>
              </w:rPr>
              <w:t>Output 1</w:t>
            </w:r>
          </w:p>
        </w:tc>
      </w:tr>
      <w:tr w:rsidR="009620F9" w:rsidRPr="006A05A3" w:rsidTr="00DE3322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B454B9" w:rsidRPr="000B5276" w:rsidRDefault="00B454B9" w:rsidP="00405D71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0B5276">
              <w:rPr>
                <w:b w:val="0"/>
                <w:bCs/>
                <w:sz w:val="20"/>
                <w:szCs w:val="20"/>
              </w:rPr>
              <w:t>Enjoy your time here Mr./Mrs. Peter. Your booking is 1.</w:t>
            </w:r>
          </w:p>
          <w:p w:rsidR="00B454B9" w:rsidRPr="000B5276" w:rsidRDefault="00B454B9" w:rsidP="00405D71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0B5276">
              <w:rPr>
                <w:b w:val="0"/>
                <w:bCs/>
                <w:sz w:val="20"/>
                <w:szCs w:val="20"/>
              </w:rPr>
              <w:t>Enjoy your time here Mr./Mrs. Robert. Your booking is 2.</w:t>
            </w:r>
          </w:p>
          <w:p w:rsidR="009620F9" w:rsidRPr="00EF0818" w:rsidRDefault="00B454B9" w:rsidP="00405D71">
            <w:pPr>
              <w:pStyle w:val="Code"/>
              <w:rPr>
                <w:lang w:val="bg-BG" w:eastAsia="bg-BG"/>
              </w:rPr>
            </w:pPr>
            <w:r w:rsidRPr="000B5276">
              <w:rPr>
                <w:b w:val="0"/>
                <w:bCs/>
                <w:sz w:val="20"/>
                <w:szCs w:val="20"/>
              </w:rPr>
              <w:t>Enjoy your time here Mr./Mrs. Geroge. Your booking is 3.</w:t>
            </w:r>
          </w:p>
        </w:tc>
      </w:tr>
    </w:tbl>
    <w:p w:rsidR="009620F9" w:rsidRDefault="009620F9" w:rsidP="009620F9">
      <w:pPr>
        <w:rPr>
          <w:lang w:val="bg-BG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8817"/>
      </w:tblGrid>
      <w:tr w:rsidR="009620F9" w:rsidRPr="00BA61CB" w:rsidTr="00DE3322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620F9" w:rsidRPr="00BA61CB" w:rsidRDefault="009620F9" w:rsidP="00DE3322">
            <w:pPr>
              <w:spacing w:line="240" w:lineRule="auto"/>
              <w:jc w:val="center"/>
            </w:pPr>
            <w:r w:rsidRPr="00BA61CB">
              <w:rPr>
                <w:b/>
              </w:rPr>
              <w:t xml:space="preserve">Input </w:t>
            </w:r>
            <w:r>
              <w:rPr>
                <w:b/>
              </w:rPr>
              <w:t>2</w:t>
            </w:r>
          </w:p>
        </w:tc>
      </w:tr>
      <w:tr w:rsidR="009620F9" w:rsidRPr="006A05A3" w:rsidTr="00DE3322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1819DD" w:rsidRDefault="001819DD" w:rsidP="001819D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let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 = </w:t>
            </w: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new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'HotUni'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bg-BG"/>
              </w:rPr>
              <w:t>10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:rsidR="001819DD" w:rsidRDefault="001819DD" w:rsidP="001819D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</w:p>
          <w:p w:rsidR="00963FAC" w:rsidRPr="00EF0818" w:rsidRDefault="00963FAC" w:rsidP="00963F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'Peter'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single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:rsidR="00963FAC" w:rsidRPr="00EF0818" w:rsidRDefault="00963FAC" w:rsidP="00963F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'Robert'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'double'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:rsidR="001819DD" w:rsidRDefault="00963FAC" w:rsidP="00963F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'Geroge'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maisonette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6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  <w:p w:rsidR="00DD2C8C" w:rsidRDefault="00DD2C8C" w:rsidP="00963F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:rsidR="00206A46" w:rsidRPr="008F10C3" w:rsidRDefault="00281413" w:rsidP="00206A4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console.log(</w:t>
            </w:r>
            <w:r w:rsidR="00206A46"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hotel.roomService(</w:t>
            </w:r>
            <w:r w:rsidR="00530518" w:rsidRPr="008F10C3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3</w:t>
            </w:r>
            <w:r w:rsidR="00206A46"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206A46"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'housekeeping'</w:t>
            </w:r>
            <w:r w:rsidR="00206A46"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</w:t>
            </w:r>
            <w:r w:rsidR="00206A46"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  <w:p w:rsidR="00AC2018" w:rsidRPr="008F10C3" w:rsidRDefault="00AC2018" w:rsidP="00AC201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console.log(hotel.roomService(</w:t>
            </w:r>
            <w:r w:rsidRPr="008F10C3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3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="003E2BB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drink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));</w:t>
            </w:r>
          </w:p>
          <w:p w:rsidR="00EF0818" w:rsidRPr="00206A46" w:rsidRDefault="00460A53" w:rsidP="00FB719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console.log(hotel.roomService(</w:t>
            </w:r>
            <w:r w:rsidR="005850F5" w:rsidRPr="008F10C3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2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="00FD7FB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room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));</w:t>
            </w:r>
          </w:p>
        </w:tc>
      </w:tr>
      <w:tr w:rsidR="009620F9" w:rsidRPr="00BA61CB" w:rsidTr="00DE3322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620F9" w:rsidRPr="00BA61CB" w:rsidRDefault="009620F9" w:rsidP="00DE3322">
            <w:pPr>
              <w:spacing w:line="240" w:lineRule="auto"/>
              <w:jc w:val="center"/>
            </w:pPr>
            <w:r>
              <w:rPr>
                <w:b/>
              </w:rPr>
              <w:t>Output 2</w:t>
            </w:r>
          </w:p>
        </w:tc>
      </w:tr>
      <w:tr w:rsidR="009620F9" w:rsidRPr="006A05A3" w:rsidTr="00DE3322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5C65E8" w:rsidRPr="000B5276" w:rsidRDefault="005C65E8" w:rsidP="00070151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0B5276">
              <w:rPr>
                <w:b w:val="0"/>
                <w:bCs/>
                <w:sz w:val="20"/>
                <w:szCs w:val="20"/>
                <w:lang w:val="bg-BG" w:eastAsia="bg-BG"/>
              </w:rPr>
              <w:t>Mr./Mrs. Geroge, Your order for housekeeping service has been successful.</w:t>
            </w:r>
          </w:p>
          <w:p w:rsidR="005C65E8" w:rsidRPr="000B5276" w:rsidRDefault="005C65E8" w:rsidP="00070151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0B5276">
              <w:rPr>
                <w:b w:val="0"/>
                <w:bCs/>
                <w:sz w:val="20"/>
                <w:szCs w:val="20"/>
                <w:lang w:val="bg-BG" w:eastAsia="bg-BG"/>
              </w:rPr>
              <w:t>Mr./Mrs. Geroge, Your order for drink service has been successful.</w:t>
            </w:r>
          </w:p>
          <w:p w:rsidR="009620F9" w:rsidRPr="00F8108D" w:rsidRDefault="005C65E8" w:rsidP="00070151">
            <w:pPr>
              <w:pStyle w:val="Code"/>
              <w:rPr>
                <w:lang w:val="bg-BG" w:eastAsia="bg-BG"/>
              </w:rPr>
            </w:pPr>
            <w:r w:rsidRPr="000B5276">
              <w:rPr>
                <w:b w:val="0"/>
                <w:bCs/>
                <w:sz w:val="20"/>
                <w:szCs w:val="20"/>
                <w:lang w:val="bg-BG" w:eastAsia="bg-BG"/>
              </w:rPr>
              <w:t>We do not offer room service.</w:t>
            </w:r>
          </w:p>
        </w:tc>
      </w:tr>
    </w:tbl>
    <w:p w:rsidR="009620F9" w:rsidRDefault="009620F9" w:rsidP="009620F9">
      <w:pPr>
        <w:rPr>
          <w:lang w:val="bg-BG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8817"/>
      </w:tblGrid>
      <w:tr w:rsidR="00206A46" w:rsidRPr="00BA61CB" w:rsidTr="00C7112C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206A46" w:rsidRPr="00BA61CB" w:rsidRDefault="00206A46" w:rsidP="00C7112C">
            <w:pPr>
              <w:spacing w:line="240" w:lineRule="auto"/>
              <w:jc w:val="center"/>
            </w:pPr>
            <w:r w:rsidRPr="00BA61CB">
              <w:rPr>
                <w:b/>
              </w:rPr>
              <w:t xml:space="preserve">Input </w:t>
            </w:r>
            <w:r>
              <w:rPr>
                <w:b/>
                <w:lang w:val="bg-BG"/>
              </w:rPr>
              <w:t>3</w:t>
            </w:r>
          </w:p>
        </w:tc>
      </w:tr>
      <w:tr w:rsidR="00206A46" w:rsidRPr="006A05A3" w:rsidTr="00C7112C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E53B6F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let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 = </w:t>
            </w: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new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'HotUni'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bg-BG"/>
              </w:rPr>
              <w:t>10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:rsidR="00E53B6F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</w:p>
          <w:p w:rsidR="00E53B6F" w:rsidRPr="00EF0818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'Peter'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single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:rsidR="00E53B6F" w:rsidRPr="00EF0818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'Robert'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'double'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:rsidR="00E53B6F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'Geroge'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maisonette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6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  <w:p w:rsidR="00E53B6F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:rsidR="00E53B6F" w:rsidRPr="008F10C3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hotel.roomService(</w:t>
            </w:r>
            <w:r w:rsidRPr="008F10C3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3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'housekeeping'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:rsidR="00E53B6F" w:rsidRPr="008F10C3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hotel.roomService(</w:t>
            </w:r>
            <w:r w:rsidRPr="008F10C3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3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drink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:rsidR="00206A46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hotel.roomService(</w:t>
            </w:r>
            <w:r w:rsidRPr="008F10C3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2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room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:rsidR="000B3B16" w:rsidRDefault="000B3B16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:rsidR="000B3B16" w:rsidRPr="000B3B16" w:rsidRDefault="000B3B16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console.log(hotel.report());</w:t>
            </w:r>
          </w:p>
        </w:tc>
      </w:tr>
      <w:tr w:rsidR="00206A46" w:rsidRPr="00BA61CB" w:rsidTr="00C7112C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206A46" w:rsidRPr="00206A46" w:rsidRDefault="00206A46" w:rsidP="00C7112C">
            <w:pPr>
              <w:spacing w:line="240" w:lineRule="auto"/>
              <w:jc w:val="center"/>
              <w:rPr>
                <w:lang w:val="bg-BG"/>
              </w:rPr>
            </w:pPr>
            <w:r>
              <w:rPr>
                <w:b/>
              </w:rPr>
              <w:lastRenderedPageBreak/>
              <w:t xml:space="preserve">Output </w:t>
            </w:r>
            <w:r>
              <w:rPr>
                <w:b/>
                <w:lang w:val="bg-BG"/>
              </w:rPr>
              <w:t>3</w:t>
            </w:r>
          </w:p>
        </w:tc>
      </w:tr>
      <w:tr w:rsidR="00206A46" w:rsidRPr="006A05A3" w:rsidTr="00C7112C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HOTUNI DATABASE:</w:t>
            </w:r>
          </w:p>
          <w:p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--------------------</w:t>
            </w:r>
          </w:p>
          <w:p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bookingNumber - 1</w:t>
            </w:r>
          </w:p>
          <w:p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clientName - Peter</w:t>
            </w:r>
          </w:p>
          <w:p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roomType - single</w:t>
            </w:r>
          </w:p>
          <w:p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nights - 4</w:t>
            </w:r>
          </w:p>
          <w:p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----------</w:t>
            </w:r>
          </w:p>
          <w:p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bookingNumber - 2</w:t>
            </w:r>
          </w:p>
          <w:p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clientName - Robert</w:t>
            </w:r>
          </w:p>
          <w:p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roomType - double</w:t>
            </w:r>
          </w:p>
          <w:p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nights - 4</w:t>
            </w:r>
          </w:p>
          <w:p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----------</w:t>
            </w:r>
          </w:p>
          <w:p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bookingNumber - 3</w:t>
            </w:r>
          </w:p>
          <w:p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clientName - Geroge</w:t>
            </w:r>
          </w:p>
          <w:p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roomType - maisonette</w:t>
            </w:r>
          </w:p>
          <w:p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nights - 6</w:t>
            </w:r>
          </w:p>
          <w:p w:rsidR="00206A46" w:rsidRPr="00206A46" w:rsidRDefault="00915C27" w:rsidP="00915C27">
            <w:pPr>
              <w:pStyle w:val="Code"/>
              <w:rPr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services</w:t>
            </w:r>
            <w:r w:rsidR="005444C1">
              <w:rPr>
                <w:b w:val="0"/>
                <w:bCs/>
                <w:sz w:val="20"/>
                <w:szCs w:val="20"/>
                <w:lang w:eastAsia="bg-BG"/>
              </w:rPr>
              <w:t>:</w:t>
            </w: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 xml:space="preserve"> housekeeping, drink</w:t>
            </w:r>
          </w:p>
        </w:tc>
      </w:tr>
    </w:tbl>
    <w:p w:rsidR="00206A46" w:rsidRDefault="00206A46" w:rsidP="009620F9">
      <w:pPr>
        <w:rPr>
          <w:lang w:val="bg-BG"/>
        </w:rPr>
      </w:pPr>
    </w:p>
    <w:sectPr w:rsidR="00206A46" w:rsidSect="00DE71CB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0599" w:rsidRDefault="00470599" w:rsidP="004A2906">
      <w:pPr>
        <w:spacing w:before="0" w:after="0" w:line="240" w:lineRule="auto"/>
      </w:pPr>
      <w:r>
        <w:separator/>
      </w:r>
    </w:p>
  </w:endnote>
  <w:endnote w:type="continuationSeparator" w:id="0">
    <w:p w:rsidR="00470599" w:rsidRDefault="00470599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906" w:rsidRPr="00AC77AD" w:rsidRDefault="004A2906" w:rsidP="007C2AE6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4" name="Picture 114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>
          <wp:extent cx="1419225" cy="352425"/>
          <wp:effectExtent l="0" t="0" r="9525" b="9525"/>
          <wp:docPr id="115" name="Picture 11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004C3" w:rsidRPr="009004C3">
      <w:rPr>
        <w:noProof/>
      </w:rPr>
      <w:pict>
        <v:line id="Straight Connector 20" o:spid="_x0000_s2052" style="position:absolute;flip:y;z-index:251660288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9004C3" w:rsidRPr="009004C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2051" type="#_x0000_t202" style="position:absolute;margin-left:444.65pt;margin-top:26.95pt;width:70.9pt;height:15.9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<v:textbox inset="0,0,0,0">
            <w:txbxContent>
              <w:p w:rsidR="004A2906" w:rsidRPr="008C2B83" w:rsidRDefault="004A2906" w:rsidP="007C2AE6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9004C3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004C3" w:rsidRPr="008C2B83">
                  <w:rPr>
                    <w:sz w:val="18"/>
                    <w:szCs w:val="18"/>
                  </w:rPr>
                  <w:fldChar w:fldCharType="separate"/>
                </w:r>
                <w:r w:rsidR="003A3841">
                  <w:rPr>
                    <w:noProof/>
                    <w:sz w:val="18"/>
                    <w:szCs w:val="18"/>
                  </w:rPr>
                  <w:t>1</w:t>
                </w:r>
                <w:r w:rsidR="009004C3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A3841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 w:rsidR="009004C3" w:rsidRPr="009004C3">
      <w:rPr>
        <w:noProof/>
      </w:rPr>
      <w:pict>
        <v:shape id="Text Box 18" o:spid="_x0000_s2050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<v:textbox inset=".5mm,0,0,0">
            <w:txbxContent>
              <w:p w:rsidR="004A2906" w:rsidRDefault="004A2906" w:rsidP="007C2AE6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9004C3" w:rsidRPr="009004C3">
      <w:rPr>
        <w:noProof/>
      </w:rPr>
      <w:pict>
        <v:shape id="Text Box 16" o:spid="_x0000_s2049" type="#_x0000_t202" style="position:absolute;margin-left:124.4pt;margin-top:6.7pt;width:396.3pt;height:40.4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4A2906" w:rsidRDefault="004A2906" w:rsidP="007C2AE6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4" w:history="1">
                  <w:r w:rsidRPr="003E770E">
                    <w:rPr>
                      <w:rStyle w:val="a9"/>
                      <w:rFonts w:cs="Arial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5" w:history="1">
                  <w:r>
                    <w:rPr>
                      <w:rStyle w:val="a9"/>
                      <w:rFonts w:cs="Arial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A2906" w:rsidRDefault="004A2906" w:rsidP="007C2AE6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7005" cy="203387"/>
                      <wp:effectExtent l="0" t="0" r="4445" b="6350"/>
                      <wp:docPr id="116" name="Picture 116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6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0642" cy="2078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71450" cy="205105"/>
                      <wp:effectExtent l="0" t="0" r="0" b="4445"/>
                      <wp:docPr id="117" name="Picture 117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4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1450" cy="2051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18" name="Picture 118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Picture 25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19" name="Picture 119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Picture 2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20" name="Picture 120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Picture 2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0500" cy="190500"/>
                      <wp:effectExtent l="0" t="0" r="0" b="0"/>
                      <wp:docPr id="121" name="Picture 1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8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76530" cy="176530"/>
                      <wp:effectExtent l="0" t="0" r="0" b="0"/>
                      <wp:docPr id="122" name="Picture 1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9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6530" cy="176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23" name="Picture 1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" name="Picture 30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15153" cy="209247"/>
                      <wp:effectExtent l="0" t="0" r="0" b="635"/>
                      <wp:docPr id="124" name="Picture 124">
                        <a:hlinkClick xmlns:a="http://schemas.openxmlformats.org/drawingml/2006/main" r:id="rId2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1">
                                <a:hlinkClick r:id="rId2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3209" cy="2170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25" name="Picture 125">
                        <a:hlinkClick xmlns:a="http://schemas.openxmlformats.org/drawingml/2006/main" r:id="rId2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32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4A2906" w:rsidRDefault="004A290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0599" w:rsidRDefault="00470599" w:rsidP="004A2906">
      <w:pPr>
        <w:spacing w:before="0" w:after="0" w:line="240" w:lineRule="auto"/>
      </w:pPr>
      <w:r>
        <w:separator/>
      </w:r>
    </w:p>
  </w:footnote>
  <w:footnote w:type="continuationSeparator" w:id="0">
    <w:p w:rsidR="00470599" w:rsidRDefault="00470599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F6974BF"/>
    <w:multiLevelType w:val="hybridMultilevel"/>
    <w:tmpl w:val="4B74F5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65A44"/>
    <w:multiLevelType w:val="hybridMultilevel"/>
    <w:tmpl w:val="3658504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38452A"/>
    <w:multiLevelType w:val="hybridMultilevel"/>
    <w:tmpl w:val="5BE6E4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A77B60"/>
    <w:multiLevelType w:val="hybridMultilevel"/>
    <w:tmpl w:val="CE6C9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9D6D30"/>
    <w:multiLevelType w:val="hybridMultilevel"/>
    <w:tmpl w:val="577A6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4C09E2"/>
    <w:multiLevelType w:val="hybridMultilevel"/>
    <w:tmpl w:val="A2A66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3C44E3"/>
    <w:multiLevelType w:val="hybridMultilevel"/>
    <w:tmpl w:val="1A62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7E317B"/>
    <w:multiLevelType w:val="hybridMultilevel"/>
    <w:tmpl w:val="F8DC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BF7A09"/>
    <w:multiLevelType w:val="hybridMultilevel"/>
    <w:tmpl w:val="0FA200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CC2822"/>
    <w:multiLevelType w:val="hybridMultilevel"/>
    <w:tmpl w:val="C65422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9"/>
  </w:num>
  <w:num w:numId="4">
    <w:abstractNumId w:val="20"/>
  </w:num>
  <w:num w:numId="5">
    <w:abstractNumId w:val="15"/>
  </w:num>
  <w:num w:numId="6">
    <w:abstractNumId w:val="4"/>
  </w:num>
  <w:num w:numId="7">
    <w:abstractNumId w:val="14"/>
  </w:num>
  <w:num w:numId="8">
    <w:abstractNumId w:val="0"/>
  </w:num>
  <w:num w:numId="9">
    <w:abstractNumId w:val="11"/>
  </w:num>
  <w:num w:numId="10">
    <w:abstractNumId w:val="22"/>
  </w:num>
  <w:num w:numId="11">
    <w:abstractNumId w:val="24"/>
  </w:num>
  <w:num w:numId="12">
    <w:abstractNumId w:val="16"/>
  </w:num>
  <w:num w:numId="13">
    <w:abstractNumId w:val="13"/>
  </w:num>
  <w:num w:numId="14">
    <w:abstractNumId w:val="17"/>
  </w:num>
  <w:num w:numId="15">
    <w:abstractNumId w:val="26"/>
  </w:num>
  <w:num w:numId="16">
    <w:abstractNumId w:val="21"/>
  </w:num>
  <w:num w:numId="17">
    <w:abstractNumId w:val="7"/>
  </w:num>
  <w:num w:numId="18">
    <w:abstractNumId w:val="2"/>
  </w:num>
  <w:num w:numId="19">
    <w:abstractNumId w:val="8"/>
  </w:num>
  <w:num w:numId="20">
    <w:abstractNumId w:val="23"/>
  </w:num>
  <w:num w:numId="21">
    <w:abstractNumId w:val="25"/>
  </w:num>
  <w:num w:numId="22">
    <w:abstractNumId w:val="3"/>
  </w:num>
  <w:num w:numId="23">
    <w:abstractNumId w:val="1"/>
  </w:num>
  <w:num w:numId="24">
    <w:abstractNumId w:val="6"/>
  </w:num>
  <w:num w:numId="25">
    <w:abstractNumId w:val="9"/>
  </w:num>
  <w:num w:numId="26">
    <w:abstractNumId w:val="18"/>
  </w:num>
  <w:num w:numId="2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linkStyles/>
  <w:defaultTabStop w:val="720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A3611"/>
    <w:rsid w:val="00001856"/>
    <w:rsid w:val="00001D63"/>
    <w:rsid w:val="000200F8"/>
    <w:rsid w:val="00022EF4"/>
    <w:rsid w:val="00023E0D"/>
    <w:rsid w:val="000318B1"/>
    <w:rsid w:val="0003464D"/>
    <w:rsid w:val="000454B5"/>
    <w:rsid w:val="0005539E"/>
    <w:rsid w:val="00060BBF"/>
    <w:rsid w:val="00063EA5"/>
    <w:rsid w:val="00070151"/>
    <w:rsid w:val="000722D0"/>
    <w:rsid w:val="000727C0"/>
    <w:rsid w:val="0007533E"/>
    <w:rsid w:val="00075E8D"/>
    <w:rsid w:val="00076255"/>
    <w:rsid w:val="00082A36"/>
    <w:rsid w:val="000A06F8"/>
    <w:rsid w:val="000B1616"/>
    <w:rsid w:val="000B3B16"/>
    <w:rsid w:val="000B5276"/>
    <w:rsid w:val="000C0EEA"/>
    <w:rsid w:val="000C1F37"/>
    <w:rsid w:val="000C4558"/>
    <w:rsid w:val="000D1357"/>
    <w:rsid w:val="000D2706"/>
    <w:rsid w:val="000D49CC"/>
    <w:rsid w:val="000D7640"/>
    <w:rsid w:val="000E15E5"/>
    <w:rsid w:val="000E5747"/>
    <w:rsid w:val="000E69E7"/>
    <w:rsid w:val="000F0F10"/>
    <w:rsid w:val="000F1F1A"/>
    <w:rsid w:val="000F2628"/>
    <w:rsid w:val="000F2DF5"/>
    <w:rsid w:val="000F491E"/>
    <w:rsid w:val="000F5CDA"/>
    <w:rsid w:val="00100B22"/>
    <w:rsid w:val="00113339"/>
    <w:rsid w:val="00114121"/>
    <w:rsid w:val="001324DF"/>
    <w:rsid w:val="00136069"/>
    <w:rsid w:val="00136BCF"/>
    <w:rsid w:val="00137B67"/>
    <w:rsid w:val="001440BA"/>
    <w:rsid w:val="00155EFE"/>
    <w:rsid w:val="001565E7"/>
    <w:rsid w:val="001572D8"/>
    <w:rsid w:val="00161C8B"/>
    <w:rsid w:val="0017112D"/>
    <w:rsid w:val="001723DF"/>
    <w:rsid w:val="00180285"/>
    <w:rsid w:val="0018122B"/>
    <w:rsid w:val="001819DD"/>
    <w:rsid w:val="001875CA"/>
    <w:rsid w:val="00190DC6"/>
    <w:rsid w:val="00192611"/>
    <w:rsid w:val="00196CB4"/>
    <w:rsid w:val="001978D9"/>
    <w:rsid w:val="001A757D"/>
    <w:rsid w:val="001B3AFD"/>
    <w:rsid w:val="001B6328"/>
    <w:rsid w:val="001B7483"/>
    <w:rsid w:val="001C27DB"/>
    <w:rsid w:val="001C63AA"/>
    <w:rsid w:val="001C6C6A"/>
    <w:rsid w:val="001C7E22"/>
    <w:rsid w:val="001D0D61"/>
    <w:rsid w:val="001D130E"/>
    <w:rsid w:val="001D2AD3"/>
    <w:rsid w:val="001E069A"/>
    <w:rsid w:val="001E1FD9"/>
    <w:rsid w:val="001E3AE0"/>
    <w:rsid w:val="001E3C4B"/>
    <w:rsid w:val="001F528C"/>
    <w:rsid w:val="001F62A0"/>
    <w:rsid w:val="00201ABA"/>
    <w:rsid w:val="002030DA"/>
    <w:rsid w:val="00203FCE"/>
    <w:rsid w:val="00206A46"/>
    <w:rsid w:val="0021057C"/>
    <w:rsid w:val="00212389"/>
    <w:rsid w:val="002141A2"/>
    <w:rsid w:val="00224473"/>
    <w:rsid w:val="0023136B"/>
    <w:rsid w:val="00235D59"/>
    <w:rsid w:val="00240CF7"/>
    <w:rsid w:val="00241E02"/>
    <w:rsid w:val="0024321D"/>
    <w:rsid w:val="00246B9C"/>
    <w:rsid w:val="00250965"/>
    <w:rsid w:val="002518C9"/>
    <w:rsid w:val="002522EC"/>
    <w:rsid w:val="0025478B"/>
    <w:rsid w:val="00257025"/>
    <w:rsid w:val="002628A4"/>
    <w:rsid w:val="002646E9"/>
    <w:rsid w:val="002712DA"/>
    <w:rsid w:val="00274F37"/>
    <w:rsid w:val="00277E86"/>
    <w:rsid w:val="0028015A"/>
    <w:rsid w:val="0028027A"/>
    <w:rsid w:val="002806C4"/>
    <w:rsid w:val="00281413"/>
    <w:rsid w:val="00283DE6"/>
    <w:rsid w:val="00283EBD"/>
    <w:rsid w:val="0029497A"/>
    <w:rsid w:val="0029793B"/>
    <w:rsid w:val="002A43A6"/>
    <w:rsid w:val="002B2556"/>
    <w:rsid w:val="002B44A0"/>
    <w:rsid w:val="002B46EB"/>
    <w:rsid w:val="002C3B76"/>
    <w:rsid w:val="002D378C"/>
    <w:rsid w:val="002D37B4"/>
    <w:rsid w:val="002D58A9"/>
    <w:rsid w:val="002E5428"/>
    <w:rsid w:val="002F0E05"/>
    <w:rsid w:val="00303470"/>
    <w:rsid w:val="003051A1"/>
    <w:rsid w:val="003126E2"/>
    <w:rsid w:val="00312A6B"/>
    <w:rsid w:val="00330762"/>
    <w:rsid w:val="00336251"/>
    <w:rsid w:val="00340BA8"/>
    <w:rsid w:val="00343281"/>
    <w:rsid w:val="0035525D"/>
    <w:rsid w:val="00355A88"/>
    <w:rsid w:val="003620B1"/>
    <w:rsid w:val="00363E7F"/>
    <w:rsid w:val="0036558A"/>
    <w:rsid w:val="00370662"/>
    <w:rsid w:val="00381454"/>
    <w:rsid w:val="00386087"/>
    <w:rsid w:val="00390314"/>
    <w:rsid w:val="00391D54"/>
    <w:rsid w:val="003939C8"/>
    <w:rsid w:val="003A0892"/>
    <w:rsid w:val="003A1C69"/>
    <w:rsid w:val="003A2F0F"/>
    <w:rsid w:val="003A373B"/>
    <w:rsid w:val="003A3841"/>
    <w:rsid w:val="003B4749"/>
    <w:rsid w:val="003C6C22"/>
    <w:rsid w:val="003D1F58"/>
    <w:rsid w:val="003E2382"/>
    <w:rsid w:val="003E2BB3"/>
    <w:rsid w:val="003E33C5"/>
    <w:rsid w:val="003E3A66"/>
    <w:rsid w:val="003E6D14"/>
    <w:rsid w:val="003E7B4D"/>
    <w:rsid w:val="003F0DEA"/>
    <w:rsid w:val="003F1FC1"/>
    <w:rsid w:val="003F27C5"/>
    <w:rsid w:val="003F5A71"/>
    <w:rsid w:val="003F76A7"/>
    <w:rsid w:val="004025B7"/>
    <w:rsid w:val="00405D71"/>
    <w:rsid w:val="00411043"/>
    <w:rsid w:val="004174AD"/>
    <w:rsid w:val="004260CB"/>
    <w:rsid w:val="00433925"/>
    <w:rsid w:val="004341CB"/>
    <w:rsid w:val="00436AF6"/>
    <w:rsid w:val="0043770B"/>
    <w:rsid w:val="0044421C"/>
    <w:rsid w:val="004444EB"/>
    <w:rsid w:val="00453410"/>
    <w:rsid w:val="00455C40"/>
    <w:rsid w:val="00457FAA"/>
    <w:rsid w:val="00460A53"/>
    <w:rsid w:val="0046710A"/>
    <w:rsid w:val="00470599"/>
    <w:rsid w:val="00470675"/>
    <w:rsid w:val="004801EC"/>
    <w:rsid w:val="00493E79"/>
    <w:rsid w:val="00494AF9"/>
    <w:rsid w:val="00496162"/>
    <w:rsid w:val="00496C3B"/>
    <w:rsid w:val="004A23EE"/>
    <w:rsid w:val="004A2906"/>
    <w:rsid w:val="004A50D8"/>
    <w:rsid w:val="004B3A21"/>
    <w:rsid w:val="004C6EB8"/>
    <w:rsid w:val="004D4932"/>
    <w:rsid w:val="004D69BB"/>
    <w:rsid w:val="004E08E6"/>
    <w:rsid w:val="004E16FA"/>
    <w:rsid w:val="004E703B"/>
    <w:rsid w:val="004E7F93"/>
    <w:rsid w:val="004F2E85"/>
    <w:rsid w:val="004F2FBA"/>
    <w:rsid w:val="004F6FD4"/>
    <w:rsid w:val="00503A86"/>
    <w:rsid w:val="00506E60"/>
    <w:rsid w:val="00511ABA"/>
    <w:rsid w:val="00512D74"/>
    <w:rsid w:val="00521699"/>
    <w:rsid w:val="0052201B"/>
    <w:rsid w:val="00524B78"/>
    <w:rsid w:val="00527195"/>
    <w:rsid w:val="00530518"/>
    <w:rsid w:val="00531489"/>
    <w:rsid w:val="0053331D"/>
    <w:rsid w:val="005444C1"/>
    <w:rsid w:val="00545400"/>
    <w:rsid w:val="00545B9D"/>
    <w:rsid w:val="00556B17"/>
    <w:rsid w:val="0056316A"/>
    <w:rsid w:val="00563EAA"/>
    <w:rsid w:val="00565AFF"/>
    <w:rsid w:val="00566684"/>
    <w:rsid w:val="00570432"/>
    <w:rsid w:val="005741E5"/>
    <w:rsid w:val="00575270"/>
    <w:rsid w:val="00580306"/>
    <w:rsid w:val="00580745"/>
    <w:rsid w:val="005850F5"/>
    <w:rsid w:val="00586603"/>
    <w:rsid w:val="0059549E"/>
    <w:rsid w:val="005968C4"/>
    <w:rsid w:val="005A1E89"/>
    <w:rsid w:val="005A26DD"/>
    <w:rsid w:val="005A3C43"/>
    <w:rsid w:val="005B1E00"/>
    <w:rsid w:val="005B1F6A"/>
    <w:rsid w:val="005B4D39"/>
    <w:rsid w:val="005C297A"/>
    <w:rsid w:val="005C58B1"/>
    <w:rsid w:val="005C65E8"/>
    <w:rsid w:val="005D374B"/>
    <w:rsid w:val="005E18C7"/>
    <w:rsid w:val="005E19B8"/>
    <w:rsid w:val="005F5D80"/>
    <w:rsid w:val="005F62FB"/>
    <w:rsid w:val="005F6ED5"/>
    <w:rsid w:val="0060108B"/>
    <w:rsid w:val="006055FE"/>
    <w:rsid w:val="006113E4"/>
    <w:rsid w:val="00611994"/>
    <w:rsid w:val="0061300F"/>
    <w:rsid w:val="00613F45"/>
    <w:rsid w:val="00620162"/>
    <w:rsid w:val="006276F2"/>
    <w:rsid w:val="00633357"/>
    <w:rsid w:val="006456FA"/>
    <w:rsid w:val="0064772D"/>
    <w:rsid w:val="006509C1"/>
    <w:rsid w:val="006551AE"/>
    <w:rsid w:val="00661C69"/>
    <w:rsid w:val="00665949"/>
    <w:rsid w:val="00665A7E"/>
    <w:rsid w:val="00671846"/>
    <w:rsid w:val="006718B3"/>
    <w:rsid w:val="00673DF8"/>
    <w:rsid w:val="00674032"/>
    <w:rsid w:val="00676A11"/>
    <w:rsid w:val="00681088"/>
    <w:rsid w:val="0068199E"/>
    <w:rsid w:val="00682A10"/>
    <w:rsid w:val="00690556"/>
    <w:rsid w:val="00696965"/>
    <w:rsid w:val="006A1AA1"/>
    <w:rsid w:val="006A3611"/>
    <w:rsid w:val="006A6653"/>
    <w:rsid w:val="006A7965"/>
    <w:rsid w:val="006B3BC7"/>
    <w:rsid w:val="006C2C16"/>
    <w:rsid w:val="006C3518"/>
    <w:rsid w:val="006C39DF"/>
    <w:rsid w:val="006C432E"/>
    <w:rsid w:val="006D1BF2"/>
    <w:rsid w:val="006D2713"/>
    <w:rsid w:val="006D6C59"/>
    <w:rsid w:val="006E7C80"/>
    <w:rsid w:val="006E7E73"/>
    <w:rsid w:val="006F0175"/>
    <w:rsid w:val="006F02F7"/>
    <w:rsid w:val="006F3465"/>
    <w:rsid w:val="006F3B1C"/>
    <w:rsid w:val="006F4FDD"/>
    <w:rsid w:val="006F68AB"/>
    <w:rsid w:val="00703ADC"/>
    <w:rsid w:val="00706527"/>
    <w:rsid w:val="00706F68"/>
    <w:rsid w:val="00707495"/>
    <w:rsid w:val="00711947"/>
    <w:rsid w:val="0072292D"/>
    <w:rsid w:val="007243EF"/>
    <w:rsid w:val="00724AF5"/>
    <w:rsid w:val="00725B3F"/>
    <w:rsid w:val="00734954"/>
    <w:rsid w:val="00737DA0"/>
    <w:rsid w:val="00741B4C"/>
    <w:rsid w:val="0074213F"/>
    <w:rsid w:val="00747EBF"/>
    <w:rsid w:val="00752DB0"/>
    <w:rsid w:val="00754149"/>
    <w:rsid w:val="0076160B"/>
    <w:rsid w:val="00762B02"/>
    <w:rsid w:val="00766D28"/>
    <w:rsid w:val="007730A7"/>
    <w:rsid w:val="00773515"/>
    <w:rsid w:val="00774448"/>
    <w:rsid w:val="00774E6D"/>
    <w:rsid w:val="007803EC"/>
    <w:rsid w:val="00781F49"/>
    <w:rsid w:val="007877FB"/>
    <w:rsid w:val="00790101"/>
    <w:rsid w:val="00791FAF"/>
    <w:rsid w:val="00792364"/>
    <w:rsid w:val="00795702"/>
    <w:rsid w:val="00796104"/>
    <w:rsid w:val="00797161"/>
    <w:rsid w:val="007A3D5D"/>
    <w:rsid w:val="007A4C10"/>
    <w:rsid w:val="007A6B51"/>
    <w:rsid w:val="007B022A"/>
    <w:rsid w:val="007B0326"/>
    <w:rsid w:val="007B16B8"/>
    <w:rsid w:val="007B217F"/>
    <w:rsid w:val="007C163A"/>
    <w:rsid w:val="007C3E6A"/>
    <w:rsid w:val="007D1FD4"/>
    <w:rsid w:val="007D2EDE"/>
    <w:rsid w:val="007D5EFE"/>
    <w:rsid w:val="007E1012"/>
    <w:rsid w:val="007E4B05"/>
    <w:rsid w:val="007E5CB9"/>
    <w:rsid w:val="007F46E7"/>
    <w:rsid w:val="007F5ABA"/>
    <w:rsid w:val="007F5FB7"/>
    <w:rsid w:val="00800A24"/>
    <w:rsid w:val="008114E3"/>
    <w:rsid w:val="008121F6"/>
    <w:rsid w:val="00814506"/>
    <w:rsid w:val="00820E97"/>
    <w:rsid w:val="00834FEB"/>
    <w:rsid w:val="008378AF"/>
    <w:rsid w:val="00837C4C"/>
    <w:rsid w:val="008400A0"/>
    <w:rsid w:val="0084198F"/>
    <w:rsid w:val="0084380B"/>
    <w:rsid w:val="0084575F"/>
    <w:rsid w:val="00847090"/>
    <w:rsid w:val="008518DB"/>
    <w:rsid w:val="00856B1F"/>
    <w:rsid w:val="0086067D"/>
    <w:rsid w:val="00861586"/>
    <w:rsid w:val="0086346F"/>
    <w:rsid w:val="00864A53"/>
    <w:rsid w:val="0086798A"/>
    <w:rsid w:val="008749C3"/>
    <w:rsid w:val="00880080"/>
    <w:rsid w:val="0088094C"/>
    <w:rsid w:val="008A2972"/>
    <w:rsid w:val="008A2C03"/>
    <w:rsid w:val="008A56F2"/>
    <w:rsid w:val="008B1E9E"/>
    <w:rsid w:val="008B369E"/>
    <w:rsid w:val="008B4542"/>
    <w:rsid w:val="008B4E59"/>
    <w:rsid w:val="008B5102"/>
    <w:rsid w:val="008B7AF3"/>
    <w:rsid w:val="008C252B"/>
    <w:rsid w:val="008C267A"/>
    <w:rsid w:val="008D53C8"/>
    <w:rsid w:val="008D63AE"/>
    <w:rsid w:val="008E10DA"/>
    <w:rsid w:val="008F10C3"/>
    <w:rsid w:val="008F4C44"/>
    <w:rsid w:val="008F5EC1"/>
    <w:rsid w:val="008F7671"/>
    <w:rsid w:val="009004C3"/>
    <w:rsid w:val="009067F1"/>
    <w:rsid w:val="0091341C"/>
    <w:rsid w:val="00915C27"/>
    <w:rsid w:val="00917904"/>
    <w:rsid w:val="009209CA"/>
    <w:rsid w:val="00924A76"/>
    <w:rsid w:val="0092643A"/>
    <w:rsid w:val="009273E4"/>
    <w:rsid w:val="009357E2"/>
    <w:rsid w:val="00942263"/>
    <w:rsid w:val="009442B8"/>
    <w:rsid w:val="00944D4F"/>
    <w:rsid w:val="009456CD"/>
    <w:rsid w:val="00953635"/>
    <w:rsid w:val="0096165A"/>
    <w:rsid w:val="009620F9"/>
    <w:rsid w:val="009633DF"/>
    <w:rsid w:val="00963FAC"/>
    <w:rsid w:val="009700D0"/>
    <w:rsid w:val="00971E24"/>
    <w:rsid w:val="00973B70"/>
    <w:rsid w:val="009801CC"/>
    <w:rsid w:val="00980462"/>
    <w:rsid w:val="00984062"/>
    <w:rsid w:val="009852A1"/>
    <w:rsid w:val="00987F31"/>
    <w:rsid w:val="009A1B96"/>
    <w:rsid w:val="009A3206"/>
    <w:rsid w:val="009A3786"/>
    <w:rsid w:val="009A7F32"/>
    <w:rsid w:val="009B2D32"/>
    <w:rsid w:val="009B2D5D"/>
    <w:rsid w:val="009B4AB9"/>
    <w:rsid w:val="009B7E5F"/>
    <w:rsid w:val="009C44A6"/>
    <w:rsid w:val="009C7F1E"/>
    <w:rsid w:val="009D010B"/>
    <w:rsid w:val="009D47A7"/>
    <w:rsid w:val="009F2A50"/>
    <w:rsid w:val="009F2B8E"/>
    <w:rsid w:val="009F65E6"/>
    <w:rsid w:val="00A03BFC"/>
    <w:rsid w:val="00A05B77"/>
    <w:rsid w:val="00A13F4F"/>
    <w:rsid w:val="00A166D1"/>
    <w:rsid w:val="00A170F3"/>
    <w:rsid w:val="00A20933"/>
    <w:rsid w:val="00A20F48"/>
    <w:rsid w:val="00A3175C"/>
    <w:rsid w:val="00A3483D"/>
    <w:rsid w:val="00A37881"/>
    <w:rsid w:val="00A53AF8"/>
    <w:rsid w:val="00A55EF2"/>
    <w:rsid w:val="00A61E4D"/>
    <w:rsid w:val="00A65F06"/>
    <w:rsid w:val="00A7050F"/>
    <w:rsid w:val="00A711DD"/>
    <w:rsid w:val="00A77F2F"/>
    <w:rsid w:val="00A80520"/>
    <w:rsid w:val="00A82112"/>
    <w:rsid w:val="00A85593"/>
    <w:rsid w:val="00A9534D"/>
    <w:rsid w:val="00A9776C"/>
    <w:rsid w:val="00AA0E27"/>
    <w:rsid w:val="00AA445F"/>
    <w:rsid w:val="00AA4ECB"/>
    <w:rsid w:val="00AA55FC"/>
    <w:rsid w:val="00AA74FB"/>
    <w:rsid w:val="00AB253E"/>
    <w:rsid w:val="00AC2018"/>
    <w:rsid w:val="00AC3C79"/>
    <w:rsid w:val="00AE2791"/>
    <w:rsid w:val="00AF0004"/>
    <w:rsid w:val="00AF56C5"/>
    <w:rsid w:val="00AF5FE6"/>
    <w:rsid w:val="00AF703E"/>
    <w:rsid w:val="00B07D2F"/>
    <w:rsid w:val="00B11EF5"/>
    <w:rsid w:val="00B157F6"/>
    <w:rsid w:val="00B207D3"/>
    <w:rsid w:val="00B22620"/>
    <w:rsid w:val="00B22DF4"/>
    <w:rsid w:val="00B26115"/>
    <w:rsid w:val="00B27AF8"/>
    <w:rsid w:val="00B31474"/>
    <w:rsid w:val="00B33F4D"/>
    <w:rsid w:val="00B37034"/>
    <w:rsid w:val="00B37A62"/>
    <w:rsid w:val="00B40036"/>
    <w:rsid w:val="00B40E9F"/>
    <w:rsid w:val="00B454B9"/>
    <w:rsid w:val="00B46253"/>
    <w:rsid w:val="00B54380"/>
    <w:rsid w:val="00B543CC"/>
    <w:rsid w:val="00B55C3C"/>
    <w:rsid w:val="00B6343E"/>
    <w:rsid w:val="00B636A2"/>
    <w:rsid w:val="00B715BD"/>
    <w:rsid w:val="00B71D56"/>
    <w:rsid w:val="00B73574"/>
    <w:rsid w:val="00B73DFB"/>
    <w:rsid w:val="00B74BB6"/>
    <w:rsid w:val="00B75258"/>
    <w:rsid w:val="00B8100A"/>
    <w:rsid w:val="00B83520"/>
    <w:rsid w:val="00B875ED"/>
    <w:rsid w:val="00B90482"/>
    <w:rsid w:val="00B933AD"/>
    <w:rsid w:val="00B93727"/>
    <w:rsid w:val="00B9545E"/>
    <w:rsid w:val="00B977E8"/>
    <w:rsid w:val="00BA0E0B"/>
    <w:rsid w:val="00BA2130"/>
    <w:rsid w:val="00BA7B9B"/>
    <w:rsid w:val="00BB1F30"/>
    <w:rsid w:val="00BB5A09"/>
    <w:rsid w:val="00BC1165"/>
    <w:rsid w:val="00BC3636"/>
    <w:rsid w:val="00BC448D"/>
    <w:rsid w:val="00BD1363"/>
    <w:rsid w:val="00BD14F3"/>
    <w:rsid w:val="00BD3603"/>
    <w:rsid w:val="00BD76C8"/>
    <w:rsid w:val="00BE23FA"/>
    <w:rsid w:val="00BE28D3"/>
    <w:rsid w:val="00BE44D3"/>
    <w:rsid w:val="00BE48BC"/>
    <w:rsid w:val="00BE4EF1"/>
    <w:rsid w:val="00BE7EE7"/>
    <w:rsid w:val="00BF5B38"/>
    <w:rsid w:val="00C03050"/>
    <w:rsid w:val="00C12A1E"/>
    <w:rsid w:val="00C23825"/>
    <w:rsid w:val="00C3116A"/>
    <w:rsid w:val="00C312CA"/>
    <w:rsid w:val="00C33DC3"/>
    <w:rsid w:val="00C425B6"/>
    <w:rsid w:val="00C42717"/>
    <w:rsid w:val="00C4340D"/>
    <w:rsid w:val="00C43B55"/>
    <w:rsid w:val="00C53BDE"/>
    <w:rsid w:val="00C55D55"/>
    <w:rsid w:val="00C56558"/>
    <w:rsid w:val="00C6144B"/>
    <w:rsid w:val="00C70DE3"/>
    <w:rsid w:val="00C742A6"/>
    <w:rsid w:val="00C75659"/>
    <w:rsid w:val="00C81E3A"/>
    <w:rsid w:val="00C858D0"/>
    <w:rsid w:val="00C87915"/>
    <w:rsid w:val="00C918CC"/>
    <w:rsid w:val="00C93F2C"/>
    <w:rsid w:val="00CB44FF"/>
    <w:rsid w:val="00CB518D"/>
    <w:rsid w:val="00CB7596"/>
    <w:rsid w:val="00CC4A2E"/>
    <w:rsid w:val="00CC7D8D"/>
    <w:rsid w:val="00CD19F5"/>
    <w:rsid w:val="00CD2C29"/>
    <w:rsid w:val="00CE02DA"/>
    <w:rsid w:val="00CE79B3"/>
    <w:rsid w:val="00CF5781"/>
    <w:rsid w:val="00D0462D"/>
    <w:rsid w:val="00D10B3A"/>
    <w:rsid w:val="00D177A8"/>
    <w:rsid w:val="00D22AFE"/>
    <w:rsid w:val="00D269FA"/>
    <w:rsid w:val="00D31B91"/>
    <w:rsid w:val="00D34279"/>
    <w:rsid w:val="00D35F9F"/>
    <w:rsid w:val="00D400A0"/>
    <w:rsid w:val="00D415E1"/>
    <w:rsid w:val="00D4226A"/>
    <w:rsid w:val="00D426F2"/>
    <w:rsid w:val="00D516C0"/>
    <w:rsid w:val="00D51CDF"/>
    <w:rsid w:val="00D56826"/>
    <w:rsid w:val="00D61C91"/>
    <w:rsid w:val="00D62C5A"/>
    <w:rsid w:val="00D64068"/>
    <w:rsid w:val="00D65679"/>
    <w:rsid w:val="00D71891"/>
    <w:rsid w:val="00D80733"/>
    <w:rsid w:val="00D80E7B"/>
    <w:rsid w:val="00D926F7"/>
    <w:rsid w:val="00D960C1"/>
    <w:rsid w:val="00D96691"/>
    <w:rsid w:val="00D96997"/>
    <w:rsid w:val="00D975A1"/>
    <w:rsid w:val="00DA09C6"/>
    <w:rsid w:val="00DA0A18"/>
    <w:rsid w:val="00DA1A93"/>
    <w:rsid w:val="00DA6655"/>
    <w:rsid w:val="00DB0637"/>
    <w:rsid w:val="00DB1174"/>
    <w:rsid w:val="00DB2FB9"/>
    <w:rsid w:val="00DD2C8C"/>
    <w:rsid w:val="00DD534D"/>
    <w:rsid w:val="00DD623B"/>
    <w:rsid w:val="00DD69B1"/>
    <w:rsid w:val="00DE087A"/>
    <w:rsid w:val="00DE2BCD"/>
    <w:rsid w:val="00DE5088"/>
    <w:rsid w:val="00DE71CB"/>
    <w:rsid w:val="00DF19E5"/>
    <w:rsid w:val="00DF57A8"/>
    <w:rsid w:val="00E00406"/>
    <w:rsid w:val="00E0074E"/>
    <w:rsid w:val="00E01246"/>
    <w:rsid w:val="00E02BB8"/>
    <w:rsid w:val="00E02CE0"/>
    <w:rsid w:val="00E03160"/>
    <w:rsid w:val="00E05C4A"/>
    <w:rsid w:val="00E066DB"/>
    <w:rsid w:val="00E17B9F"/>
    <w:rsid w:val="00E23FEA"/>
    <w:rsid w:val="00E25514"/>
    <w:rsid w:val="00E256BA"/>
    <w:rsid w:val="00E30D5E"/>
    <w:rsid w:val="00E3352E"/>
    <w:rsid w:val="00E41560"/>
    <w:rsid w:val="00E41C7C"/>
    <w:rsid w:val="00E42B63"/>
    <w:rsid w:val="00E46F5D"/>
    <w:rsid w:val="00E50A2C"/>
    <w:rsid w:val="00E50D01"/>
    <w:rsid w:val="00E5312D"/>
    <w:rsid w:val="00E53B6F"/>
    <w:rsid w:val="00E608CF"/>
    <w:rsid w:val="00E636F9"/>
    <w:rsid w:val="00E65B81"/>
    <w:rsid w:val="00E74B0C"/>
    <w:rsid w:val="00E76228"/>
    <w:rsid w:val="00E7664E"/>
    <w:rsid w:val="00E80561"/>
    <w:rsid w:val="00E81326"/>
    <w:rsid w:val="00E954B1"/>
    <w:rsid w:val="00E959A3"/>
    <w:rsid w:val="00E95FAD"/>
    <w:rsid w:val="00EA2728"/>
    <w:rsid w:val="00EA6FA2"/>
    <w:rsid w:val="00EA7FD1"/>
    <w:rsid w:val="00EB2F25"/>
    <w:rsid w:val="00EB5201"/>
    <w:rsid w:val="00EB6EA3"/>
    <w:rsid w:val="00EB6FB6"/>
    <w:rsid w:val="00EB746D"/>
    <w:rsid w:val="00EC50BE"/>
    <w:rsid w:val="00EC553C"/>
    <w:rsid w:val="00EC6696"/>
    <w:rsid w:val="00ED3F73"/>
    <w:rsid w:val="00ED4033"/>
    <w:rsid w:val="00EE1D74"/>
    <w:rsid w:val="00EE452B"/>
    <w:rsid w:val="00EE6E1C"/>
    <w:rsid w:val="00EF0818"/>
    <w:rsid w:val="00EF6555"/>
    <w:rsid w:val="00EF6FF8"/>
    <w:rsid w:val="00F007F9"/>
    <w:rsid w:val="00F07374"/>
    <w:rsid w:val="00F079BE"/>
    <w:rsid w:val="00F11968"/>
    <w:rsid w:val="00F13E2E"/>
    <w:rsid w:val="00F1479C"/>
    <w:rsid w:val="00F1549E"/>
    <w:rsid w:val="00F2101E"/>
    <w:rsid w:val="00F2189C"/>
    <w:rsid w:val="00F318B7"/>
    <w:rsid w:val="00F40F11"/>
    <w:rsid w:val="00F430F2"/>
    <w:rsid w:val="00F44081"/>
    <w:rsid w:val="00F444BB"/>
    <w:rsid w:val="00F44530"/>
    <w:rsid w:val="00F532DD"/>
    <w:rsid w:val="00F606CA"/>
    <w:rsid w:val="00F61A4B"/>
    <w:rsid w:val="00F65AB7"/>
    <w:rsid w:val="00F6769C"/>
    <w:rsid w:val="00F70110"/>
    <w:rsid w:val="00F73675"/>
    <w:rsid w:val="00F73C78"/>
    <w:rsid w:val="00F80E30"/>
    <w:rsid w:val="00F8108D"/>
    <w:rsid w:val="00F81D27"/>
    <w:rsid w:val="00F866BE"/>
    <w:rsid w:val="00F87CDA"/>
    <w:rsid w:val="00F913BA"/>
    <w:rsid w:val="00F95D7E"/>
    <w:rsid w:val="00F97DF6"/>
    <w:rsid w:val="00FA3C54"/>
    <w:rsid w:val="00FA5F60"/>
    <w:rsid w:val="00FB0900"/>
    <w:rsid w:val="00FB33E2"/>
    <w:rsid w:val="00FB4872"/>
    <w:rsid w:val="00FB53E0"/>
    <w:rsid w:val="00FB66EB"/>
    <w:rsid w:val="00FB719C"/>
    <w:rsid w:val="00FB751E"/>
    <w:rsid w:val="00FB76F4"/>
    <w:rsid w:val="00FD06BF"/>
    <w:rsid w:val="00FD4035"/>
    <w:rsid w:val="00FD4342"/>
    <w:rsid w:val="00FD7303"/>
    <w:rsid w:val="00FD7FB3"/>
    <w:rsid w:val="00FE18D7"/>
    <w:rsid w:val="00FE6796"/>
    <w:rsid w:val="00FF3A0A"/>
    <w:rsid w:val="00FF6C8A"/>
    <w:rsid w:val="00FF6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90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rsid w:val="004A2906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4A2906"/>
  </w:style>
  <w:style w:type="paragraph" w:styleId="a5">
    <w:name w:val="footer"/>
    <w:basedOn w:val="a"/>
    <w:link w:val="a6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4A2906"/>
  </w:style>
  <w:style w:type="paragraph" w:styleId="a7">
    <w:name w:val="Balloon Text"/>
    <w:basedOn w:val="a"/>
    <w:link w:val="a8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4A2906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4A2906"/>
    <w:rPr>
      <w:b/>
      <w:bCs/>
    </w:rPr>
  </w:style>
  <w:style w:type="paragraph" w:styleId="ac">
    <w:name w:val="List Paragraph"/>
    <w:basedOn w:val="a"/>
    <w:link w:val="ad"/>
    <w:uiPriority w:val="34"/>
    <w:qFormat/>
    <w:rsid w:val="004A2906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4A2906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4A29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locked/>
    <w:rsid w:val="004A2906"/>
  </w:style>
  <w:style w:type="table" w:customStyle="1" w:styleId="TableGrid1">
    <w:name w:val="Table Grid1"/>
    <w:basedOn w:val="a1"/>
    <w:next w:val="af"/>
    <w:uiPriority w:val="59"/>
    <w:rsid w:val="004A29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a0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962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9620F9"/>
    <w:rPr>
      <w:rFonts w:ascii="Courier New" w:eastAsia="Times New Roman" w:hAnsi="Courier New" w:cs="Courier New"/>
      <w:sz w:val="20"/>
      <w:szCs w:val="20"/>
    </w:rPr>
  </w:style>
  <w:style w:type="character" w:customStyle="1" w:styleId="value">
    <w:name w:val="value"/>
    <w:basedOn w:val="a0"/>
    <w:rsid w:val="00EF0818"/>
  </w:style>
  <w:style w:type="character" w:styleId="af0">
    <w:name w:val="annotation reference"/>
    <w:basedOn w:val="a0"/>
    <w:uiPriority w:val="99"/>
    <w:semiHidden/>
    <w:unhideWhenUsed/>
    <w:rsid w:val="00EB2F25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B2F25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EB2F25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B2F25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EB2F25"/>
    <w:rPr>
      <w:b/>
      <w:bCs/>
      <w:sz w:val="20"/>
      <w:szCs w:val="20"/>
    </w:rPr>
  </w:style>
  <w:style w:type="paragraph" w:styleId="af5">
    <w:name w:val="Revision"/>
    <w:hidden/>
    <w:uiPriority w:val="99"/>
    <w:semiHidden/>
    <w:rsid w:val="00B4625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0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1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3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0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3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2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1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2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2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6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7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2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3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6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0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4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1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6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8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0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5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6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5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2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0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7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8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6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7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5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4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7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0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7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8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7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9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58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courses/javascript-advanc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154</TotalTime>
  <Pages>5</Pages>
  <Words>1011</Words>
  <Characters>5767</Characters>
  <Application>Microsoft Office Word</Application>
  <DocSecurity>0</DocSecurity>
  <Lines>48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MASTER</cp:lastModifiedBy>
  <cp:revision>8</cp:revision>
  <dcterms:created xsi:type="dcterms:W3CDTF">2019-03-16T21:21:00Z</dcterms:created>
  <dcterms:modified xsi:type="dcterms:W3CDTF">2019-04-24T13:49:00Z</dcterms:modified>
</cp:coreProperties>
</file>